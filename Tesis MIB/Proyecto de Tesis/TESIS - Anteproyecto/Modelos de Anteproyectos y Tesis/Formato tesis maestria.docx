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8E" w:rsidRPr="00990A0C" w:rsidRDefault="00AE47B3" w:rsidP="008C4C31">
      <w:pPr>
        <w:jc w:val="center"/>
        <w:rPr>
          <w:b/>
          <w:caps/>
        </w:rPr>
      </w:pPr>
      <w:r w:rsidRPr="00990A0C">
        <w:rPr>
          <w:b/>
          <w:caps/>
        </w:rPr>
        <w:t xml:space="preserve"> </w:t>
      </w:r>
      <w:r w:rsidR="00A818EE" w:rsidRPr="00990A0C">
        <w:rPr>
          <w:b/>
          <w:caps/>
        </w:rPr>
        <w:t>[</w:t>
      </w:r>
      <w:r w:rsidR="00CF3E8E" w:rsidRPr="00990A0C">
        <w:rPr>
          <w:b/>
          <w:caps/>
        </w:rPr>
        <w:t>Título de la Tesis</w:t>
      </w:r>
      <w:r w:rsidR="00A818EE" w:rsidRPr="00990A0C">
        <w:rPr>
          <w:b/>
          <w:caps/>
        </w:rPr>
        <w:t>]</w:t>
      </w:r>
    </w:p>
    <w:p w:rsidR="00CF3E8E" w:rsidRPr="00990A0C" w:rsidRDefault="00CF3E8E" w:rsidP="008C4C31">
      <w:pPr>
        <w:jc w:val="center"/>
        <w:rPr>
          <w:b/>
        </w:rPr>
      </w:pPr>
      <w:r w:rsidRPr="00990A0C">
        <w:rPr>
          <w:b/>
        </w:rPr>
        <w:t>por</w:t>
      </w:r>
    </w:p>
    <w:p w:rsidR="00CF3E8E" w:rsidRPr="00990A0C" w:rsidRDefault="00A818EE" w:rsidP="008C4C31">
      <w:pPr>
        <w:jc w:val="center"/>
        <w:rPr>
          <w:b/>
        </w:rPr>
      </w:pPr>
      <w:r w:rsidRPr="00990A0C">
        <w:rPr>
          <w:b/>
        </w:rPr>
        <w:t>[</w:t>
      </w:r>
      <w:r w:rsidR="00CF3E8E" w:rsidRPr="00990A0C">
        <w:rPr>
          <w:b/>
        </w:rPr>
        <w:t>Nombre y Apellido del autor</w:t>
      </w:r>
      <w:r w:rsidRPr="00990A0C">
        <w:rPr>
          <w:b/>
        </w:rPr>
        <w:t>]</w:t>
      </w:r>
    </w:p>
    <w:p w:rsidR="008C4C31" w:rsidRDefault="008C4C31" w:rsidP="008C4C31">
      <w:pPr>
        <w:jc w:val="center"/>
      </w:pPr>
    </w:p>
    <w:p w:rsidR="008C4C31" w:rsidRDefault="008C4C31" w:rsidP="008C4C31">
      <w:pPr>
        <w:jc w:val="center"/>
      </w:pPr>
    </w:p>
    <w:p w:rsidR="000E7B6E" w:rsidRDefault="000E7B6E" w:rsidP="008C4C31">
      <w:pPr>
        <w:jc w:val="center"/>
      </w:pPr>
    </w:p>
    <w:p w:rsidR="00492E81" w:rsidRDefault="00CF3E8E" w:rsidP="00492E81">
      <w:pPr>
        <w:jc w:val="center"/>
      </w:pPr>
      <w:r>
        <w:t xml:space="preserve">Tesis </w:t>
      </w:r>
      <w:r w:rsidR="00492E81">
        <w:t>para obtener el grado académico de</w:t>
      </w:r>
    </w:p>
    <w:p w:rsidR="00492E81" w:rsidRDefault="00492E81" w:rsidP="00492E81">
      <w:pPr>
        <w:jc w:val="center"/>
      </w:pPr>
      <w:r>
        <w:t>Magíster en Ingeniería Biomédica</w:t>
      </w:r>
    </w:p>
    <w:p w:rsidR="00CF3E8E" w:rsidRDefault="00CF3E8E" w:rsidP="00492E81">
      <w:pPr>
        <w:jc w:val="center"/>
      </w:pPr>
      <w:r>
        <w:t>de la</w:t>
      </w:r>
    </w:p>
    <w:p w:rsidR="00CF3E8E" w:rsidRDefault="00CF3E8E" w:rsidP="008C4C31">
      <w:pPr>
        <w:jc w:val="center"/>
      </w:pPr>
      <w:r>
        <w:t>Facultad de Ingeniería</w:t>
      </w:r>
    </w:p>
    <w:p w:rsidR="00CF3E8E" w:rsidRDefault="00CF3E8E" w:rsidP="008C4C31">
      <w:pPr>
        <w:jc w:val="center"/>
      </w:pPr>
      <w:r>
        <w:t>de la</w:t>
      </w:r>
    </w:p>
    <w:p w:rsidR="00CF3E8E" w:rsidRDefault="00CF3E8E" w:rsidP="008C4C31">
      <w:pPr>
        <w:jc w:val="center"/>
      </w:pPr>
      <w:r>
        <w:t>Universidad Nacional de Entre Ríos</w:t>
      </w:r>
    </w:p>
    <w:p w:rsidR="008C4C31" w:rsidRDefault="008C4C31" w:rsidP="008C4C31">
      <w:pPr>
        <w:jc w:val="center"/>
      </w:pPr>
    </w:p>
    <w:p w:rsidR="001843CC" w:rsidRDefault="003421AC" w:rsidP="008C4C31">
      <w:pPr>
        <w:jc w:val="center"/>
      </w:pPr>
      <w:r w:rsidRPr="00AE47B3">
        <w:rPr>
          <w:b/>
          <w:caps/>
          <w:noProof/>
        </w:rPr>
        <w:drawing>
          <wp:inline distT="0" distB="0" distL="0" distR="0">
            <wp:extent cx="1247775" cy="1247775"/>
            <wp:effectExtent l="0" t="0" r="0" b="0"/>
            <wp:docPr id="1" name="Picture 1" descr="logo-u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31" w:rsidRDefault="008C4C31" w:rsidP="008C4C31">
      <w:pPr>
        <w:jc w:val="center"/>
      </w:pPr>
    </w:p>
    <w:p w:rsidR="008C4C31" w:rsidRDefault="00F9675A" w:rsidP="008C4C31">
      <w:pPr>
        <w:jc w:val="center"/>
      </w:pPr>
      <w:r>
        <w:t>Director de la Tesis: [Nombre y Apellido del Director de Tesis]</w:t>
      </w:r>
    </w:p>
    <w:p w:rsidR="00F9675A" w:rsidRDefault="00F9675A" w:rsidP="00F9675A">
      <w:pPr>
        <w:jc w:val="center"/>
      </w:pPr>
      <w:r>
        <w:t>Co-director de la Tesis (si correspondiese): [Nombre y Apellido del Co-director de Tesis]</w:t>
      </w:r>
    </w:p>
    <w:p w:rsidR="00F9675A" w:rsidRDefault="00F9675A" w:rsidP="008C4C31">
      <w:pPr>
        <w:jc w:val="center"/>
      </w:pPr>
    </w:p>
    <w:p w:rsidR="001843CC" w:rsidRDefault="001843CC" w:rsidP="008C4C31">
      <w:pPr>
        <w:jc w:val="center"/>
      </w:pPr>
    </w:p>
    <w:p w:rsidR="000E7B6E" w:rsidRDefault="000E7B6E" w:rsidP="008C4C31">
      <w:pPr>
        <w:jc w:val="center"/>
      </w:pPr>
    </w:p>
    <w:p w:rsidR="008C4C31" w:rsidRDefault="008C4C31" w:rsidP="008C4C31">
      <w:pPr>
        <w:jc w:val="center"/>
      </w:pPr>
    </w:p>
    <w:p w:rsidR="00A818EE" w:rsidRPr="00990A0C" w:rsidRDefault="00A818EE" w:rsidP="008C4C31">
      <w:pPr>
        <w:jc w:val="center"/>
        <w:rPr>
          <w:b/>
        </w:rPr>
      </w:pPr>
      <w:r w:rsidRPr="00990A0C">
        <w:rPr>
          <w:b/>
        </w:rPr>
        <w:t>[</w:t>
      </w:r>
      <w:r w:rsidR="00F25AF1" w:rsidRPr="00990A0C">
        <w:rPr>
          <w:b/>
        </w:rPr>
        <w:t>M</w:t>
      </w:r>
      <w:r w:rsidR="00CF3E8E" w:rsidRPr="00990A0C">
        <w:rPr>
          <w:b/>
        </w:rPr>
        <w:t>es</w:t>
      </w:r>
      <w:r w:rsidRPr="00990A0C">
        <w:rPr>
          <w:b/>
        </w:rPr>
        <w:t>]</w:t>
      </w:r>
      <w:r w:rsidR="00CF3E8E" w:rsidRPr="00990A0C">
        <w:rPr>
          <w:b/>
        </w:rPr>
        <w:t xml:space="preserve"> </w:t>
      </w:r>
      <w:r w:rsidRPr="00990A0C">
        <w:rPr>
          <w:b/>
        </w:rPr>
        <w:t>de</w:t>
      </w:r>
      <w:r w:rsidR="00CF3E8E" w:rsidRPr="00990A0C">
        <w:rPr>
          <w:b/>
        </w:rPr>
        <w:t xml:space="preserve"> </w:t>
      </w:r>
      <w:r w:rsidRPr="00990A0C">
        <w:rPr>
          <w:b/>
        </w:rPr>
        <w:t>[</w:t>
      </w:r>
      <w:r w:rsidR="00F25AF1" w:rsidRPr="00990A0C">
        <w:rPr>
          <w:b/>
        </w:rPr>
        <w:t>a</w:t>
      </w:r>
      <w:r w:rsidR="00CF3E8E" w:rsidRPr="00990A0C">
        <w:rPr>
          <w:b/>
        </w:rPr>
        <w:t>ño</w:t>
      </w:r>
      <w:r w:rsidRPr="00990A0C">
        <w:rPr>
          <w:b/>
        </w:rPr>
        <w:t>]</w:t>
      </w:r>
    </w:p>
    <w:p w:rsidR="00A818EE" w:rsidRDefault="00A818EE" w:rsidP="00CF3E8E"/>
    <w:p w:rsidR="00A818EE" w:rsidRDefault="00A818EE" w:rsidP="00CF3E8E">
      <w:pPr>
        <w:sectPr w:rsidR="00A818EE" w:rsidSect="000E7B6E">
          <w:headerReference w:type="even" r:id="rId8"/>
          <w:footerReference w:type="even" r:id="rId9"/>
          <w:footerReference w:type="first" r:id="rId10"/>
          <w:type w:val="continuous"/>
          <w:pgSz w:w="11906" w:h="16838" w:code="9"/>
          <w:pgMar w:top="1418" w:right="1134" w:bottom="1418" w:left="1134" w:header="720" w:footer="720" w:gutter="567"/>
          <w:pgNumType w:start="1" w:chapStyle="1"/>
          <w:cols w:space="720"/>
          <w:vAlign w:val="center"/>
        </w:sectPr>
      </w:pPr>
    </w:p>
    <w:p w:rsidR="00A818EE" w:rsidRPr="00492E81" w:rsidRDefault="00A818EE" w:rsidP="008C4C31">
      <w:pPr>
        <w:pStyle w:val="Ttulodeprimeraspginas"/>
        <w:rPr>
          <w:caps w:val="0"/>
          <w:sz w:val="28"/>
          <w:szCs w:val="28"/>
        </w:rPr>
      </w:pPr>
      <w:r w:rsidRPr="00492E81">
        <w:rPr>
          <w:caps w:val="0"/>
          <w:sz w:val="28"/>
          <w:szCs w:val="28"/>
        </w:rPr>
        <w:lastRenderedPageBreak/>
        <w:t>Universidad Nacional de Entre Ríos</w:t>
      </w:r>
    </w:p>
    <w:p w:rsidR="00A818EE" w:rsidRPr="00492E81" w:rsidRDefault="00A818EE" w:rsidP="008C4C31">
      <w:pPr>
        <w:pStyle w:val="Ttulodeprimeraspginas"/>
        <w:rPr>
          <w:caps w:val="0"/>
          <w:sz w:val="28"/>
          <w:szCs w:val="28"/>
        </w:rPr>
      </w:pPr>
      <w:r w:rsidRPr="00492E81">
        <w:rPr>
          <w:caps w:val="0"/>
          <w:sz w:val="28"/>
          <w:szCs w:val="28"/>
        </w:rPr>
        <w:t>Facultad de Ingeniería</w:t>
      </w:r>
    </w:p>
    <w:p w:rsidR="00A818EE" w:rsidRDefault="00A818EE" w:rsidP="00A818EE">
      <w:r>
        <w:t xml:space="preserve">Como miembros del Jurado de Tesis certificamos que hemos leído </w:t>
      </w:r>
      <w:r w:rsidR="0031000A">
        <w:t xml:space="preserve">el documento de </w:t>
      </w:r>
      <w:r>
        <w:t>la Tesis preparada por [</w:t>
      </w:r>
      <w:r w:rsidR="00E26614">
        <w:t xml:space="preserve">el/la </w:t>
      </w:r>
      <w:r>
        <w:t>Título Nombre y APELLIDO del autor], titulada</w:t>
      </w:r>
      <w:r w:rsidR="00E26614">
        <w:t xml:space="preserve"> </w:t>
      </w:r>
      <w:r w:rsidRPr="008C4C31">
        <w:rPr>
          <w:i/>
        </w:rPr>
        <w:t>“[Título de la Tesis]”</w:t>
      </w:r>
      <w:r w:rsidR="00E26614">
        <w:rPr>
          <w:i/>
        </w:rPr>
        <w:t xml:space="preserve"> </w:t>
      </w:r>
      <w:r>
        <w:t>y recomendamos sea aceptada como parte de los requisitos para obtener el grado académico de Mag</w:t>
      </w:r>
      <w:r w:rsidR="00D2586B">
        <w:t>í</w:t>
      </w:r>
      <w:r>
        <w:t>ster en Ingeniería Biomédica.</w:t>
      </w:r>
    </w:p>
    <w:p w:rsidR="00A818EE" w:rsidRDefault="00A818EE" w:rsidP="00A818EE">
      <w:r>
        <w:t>La aprobación final y aceptación de est</w:t>
      </w:r>
      <w:r w:rsidR="0031000A">
        <w:t>e</w:t>
      </w:r>
      <w:r>
        <w:t xml:space="preserve"> </w:t>
      </w:r>
      <w:r w:rsidR="0031000A" w:rsidRPr="0031000A">
        <w:t>documento de Tesis</w:t>
      </w:r>
      <w:r>
        <w:t xml:space="preserve"> estará condicionada a la </w:t>
      </w:r>
      <w:r w:rsidR="00E26614">
        <w:t>presentación</w:t>
      </w:r>
      <w:r>
        <w:t xml:space="preserve"> de la copia final </w:t>
      </w:r>
      <w:r w:rsidR="00F307F6">
        <w:t>ante el Comité de Maestrías.</w:t>
      </w:r>
    </w:p>
    <w:tbl>
      <w:tblPr>
        <w:tblStyle w:val="TableofAuthorities"/>
        <w:tblW w:w="0" w:type="auto"/>
        <w:tblLook w:val="01E0" w:firstRow="1" w:lastRow="1" w:firstColumn="1" w:lastColumn="1" w:noHBand="0" w:noVBand="0"/>
      </w:tblPr>
      <w:tblGrid>
        <w:gridCol w:w="4361"/>
        <w:gridCol w:w="567"/>
        <w:gridCol w:w="4283"/>
      </w:tblGrid>
      <w:tr w:rsidR="00F307F6">
        <w:tc>
          <w:tcPr>
            <w:tcW w:w="4361" w:type="dxa"/>
            <w:tcBorders>
              <w:bottom w:val="single" w:sz="4" w:space="0" w:color="auto"/>
            </w:tcBorders>
          </w:tcPr>
          <w:p w:rsidR="00F307F6" w:rsidRDefault="00F307F6" w:rsidP="008C4C31">
            <w:pPr>
              <w:jc w:val="center"/>
            </w:pPr>
          </w:p>
          <w:p w:rsidR="00F307F6" w:rsidRDefault="00F307F6" w:rsidP="008C4C31">
            <w:pPr>
              <w:jc w:val="center"/>
            </w:pPr>
            <w:r>
              <w:t>[Firma Jurado 1]</w:t>
            </w:r>
          </w:p>
        </w:tc>
        <w:tc>
          <w:tcPr>
            <w:tcW w:w="567" w:type="dxa"/>
          </w:tcPr>
          <w:p w:rsidR="00F307F6" w:rsidRDefault="00F307F6" w:rsidP="008C4C31">
            <w:pPr>
              <w:jc w:val="center"/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F307F6" w:rsidRDefault="00F307F6" w:rsidP="008C4C31">
            <w:pPr>
              <w:jc w:val="center"/>
            </w:pPr>
          </w:p>
          <w:p w:rsidR="00F307F6" w:rsidRDefault="00F307F6" w:rsidP="008C4C31">
            <w:pPr>
              <w:jc w:val="center"/>
            </w:pPr>
            <w:r>
              <w:t>[Firma Jurado 2]</w:t>
            </w:r>
          </w:p>
        </w:tc>
      </w:tr>
      <w:tr w:rsidR="00F307F6">
        <w:tc>
          <w:tcPr>
            <w:tcW w:w="4361" w:type="dxa"/>
            <w:tcBorders>
              <w:top w:val="single" w:sz="4" w:space="0" w:color="auto"/>
              <w:bottom w:val="single" w:sz="4" w:space="0" w:color="auto"/>
            </w:tcBorders>
          </w:tcPr>
          <w:p w:rsidR="00F307F6" w:rsidRDefault="00F307F6" w:rsidP="008C4C31">
            <w:pPr>
              <w:jc w:val="center"/>
            </w:pPr>
            <w:r>
              <w:t>[Título Nombre y APELLIDO Jurado 1]</w:t>
            </w:r>
          </w:p>
          <w:p w:rsidR="00F307F6" w:rsidRDefault="00F307F6" w:rsidP="008C4C31">
            <w:pPr>
              <w:jc w:val="center"/>
            </w:pPr>
          </w:p>
          <w:p w:rsidR="00F307F6" w:rsidRDefault="00F307F6" w:rsidP="008C4C31">
            <w:pPr>
              <w:jc w:val="center"/>
            </w:pPr>
            <w:r>
              <w:t>[Firma Jurado 3]</w:t>
            </w:r>
          </w:p>
        </w:tc>
        <w:tc>
          <w:tcPr>
            <w:tcW w:w="567" w:type="dxa"/>
          </w:tcPr>
          <w:p w:rsidR="00F307F6" w:rsidRDefault="00F307F6" w:rsidP="008C4C31">
            <w:pPr>
              <w:jc w:val="center"/>
            </w:pPr>
          </w:p>
        </w:tc>
        <w:tc>
          <w:tcPr>
            <w:tcW w:w="4283" w:type="dxa"/>
            <w:tcBorders>
              <w:top w:val="single" w:sz="4" w:space="0" w:color="auto"/>
              <w:bottom w:val="single" w:sz="4" w:space="0" w:color="auto"/>
            </w:tcBorders>
          </w:tcPr>
          <w:p w:rsidR="00F307F6" w:rsidRDefault="00F307F6" w:rsidP="008C4C31">
            <w:pPr>
              <w:jc w:val="center"/>
            </w:pPr>
            <w:r>
              <w:t>[Título Nombre y APELLIDO Jurado 2]</w:t>
            </w:r>
          </w:p>
          <w:p w:rsidR="00F307F6" w:rsidRDefault="00F307F6" w:rsidP="008C4C31">
            <w:pPr>
              <w:jc w:val="center"/>
            </w:pPr>
          </w:p>
          <w:p w:rsidR="00F307F6" w:rsidRDefault="00F307F6" w:rsidP="008C4C31">
            <w:pPr>
              <w:jc w:val="center"/>
            </w:pPr>
            <w:r>
              <w:t>[Firma Jurado 4]</w:t>
            </w:r>
          </w:p>
        </w:tc>
      </w:tr>
      <w:tr w:rsidR="00F307F6">
        <w:tc>
          <w:tcPr>
            <w:tcW w:w="4361" w:type="dxa"/>
            <w:tcBorders>
              <w:top w:val="single" w:sz="4" w:space="0" w:color="auto"/>
            </w:tcBorders>
          </w:tcPr>
          <w:p w:rsidR="00F307F6" w:rsidRDefault="00F307F6" w:rsidP="008C4C31">
            <w:pPr>
              <w:jc w:val="center"/>
            </w:pPr>
            <w:r>
              <w:t>[Título Nombre y APELLIDO Jurado 3]</w:t>
            </w:r>
          </w:p>
        </w:tc>
        <w:tc>
          <w:tcPr>
            <w:tcW w:w="567" w:type="dxa"/>
          </w:tcPr>
          <w:p w:rsidR="00F307F6" w:rsidRDefault="00F307F6" w:rsidP="008C4C31">
            <w:pPr>
              <w:jc w:val="center"/>
            </w:pPr>
          </w:p>
        </w:tc>
        <w:tc>
          <w:tcPr>
            <w:tcW w:w="4283" w:type="dxa"/>
            <w:tcBorders>
              <w:top w:val="single" w:sz="4" w:space="0" w:color="auto"/>
            </w:tcBorders>
          </w:tcPr>
          <w:p w:rsidR="00F307F6" w:rsidRDefault="00F307F6" w:rsidP="008C4C31">
            <w:pPr>
              <w:jc w:val="center"/>
            </w:pPr>
            <w:r>
              <w:t>[Título Nombre y APELLIDO Jurado 4]</w:t>
            </w:r>
          </w:p>
        </w:tc>
      </w:tr>
    </w:tbl>
    <w:p w:rsidR="00F307F6" w:rsidRDefault="00F307F6" w:rsidP="008C4C31">
      <w:pPr>
        <w:jc w:val="right"/>
      </w:pPr>
      <w:r>
        <w:t>Oro Verde, [día] de [mes] de [año]</w:t>
      </w:r>
    </w:p>
    <w:p w:rsidR="00F307F6" w:rsidRDefault="00F307F6" w:rsidP="00A818EE"/>
    <w:p w:rsidR="00F307F6" w:rsidRDefault="00F307F6" w:rsidP="00A818EE">
      <w:r>
        <w:t>Certifico</w:t>
      </w:r>
      <w:r w:rsidR="00EE7155">
        <w:t>/certificamos</w:t>
      </w:r>
      <w:r w:rsidR="0031000A">
        <w:t xml:space="preserve"> haber leído el </w:t>
      </w:r>
      <w:r w:rsidR="0031000A" w:rsidRPr="0031000A">
        <w:t>documento de</w:t>
      </w:r>
      <w:r w:rsidR="0031000A">
        <w:t xml:space="preserve"> la</w:t>
      </w:r>
      <w:r w:rsidR="0031000A" w:rsidRPr="0031000A">
        <w:t xml:space="preserve"> Tesis</w:t>
      </w:r>
      <w:r>
        <w:t xml:space="preserve"> preparad</w:t>
      </w:r>
      <w:r w:rsidR="0031000A">
        <w:t>a</w:t>
      </w:r>
      <w:r>
        <w:t xml:space="preserve"> bajo mi</w:t>
      </w:r>
      <w:r w:rsidR="00EE7155">
        <w:t>/nuestra</w:t>
      </w:r>
      <w:r>
        <w:t xml:space="preserve"> dirección y recomiendo</w:t>
      </w:r>
      <w:r w:rsidR="00EE7155">
        <w:t>/recomendamos</w:t>
      </w:r>
      <w:r>
        <w:t xml:space="preserve"> sea aceptad</w:t>
      </w:r>
      <w:r w:rsidR="0031000A">
        <w:t>a</w:t>
      </w:r>
      <w:r>
        <w:t xml:space="preserve"> como parte de los requisitos para obtener el grado académico de Mag</w:t>
      </w:r>
      <w:r w:rsidR="00D2586B">
        <w:t>í</w:t>
      </w:r>
      <w:r>
        <w:t>ster en Ingeniería Biomédica.</w:t>
      </w:r>
    </w:p>
    <w:tbl>
      <w:tblPr>
        <w:tblStyle w:val="TableofAuthorities"/>
        <w:tblW w:w="9287" w:type="dxa"/>
        <w:tblLook w:val="01E0" w:firstRow="1" w:lastRow="1" w:firstColumn="1" w:lastColumn="1" w:noHBand="0" w:noVBand="0"/>
      </w:tblPr>
      <w:tblGrid>
        <w:gridCol w:w="4361"/>
        <w:gridCol w:w="567"/>
        <w:gridCol w:w="4359"/>
      </w:tblGrid>
      <w:tr w:rsidR="004F082B"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82B" w:rsidRDefault="004F082B" w:rsidP="004F082B">
            <w:pPr>
              <w:jc w:val="center"/>
            </w:pPr>
          </w:p>
          <w:p w:rsidR="004F082B" w:rsidRDefault="004F082B" w:rsidP="004F082B">
            <w:pPr>
              <w:jc w:val="center"/>
            </w:pPr>
            <w:r>
              <w:t>[Firma Director de Tesis]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4F082B" w:rsidRDefault="004F082B" w:rsidP="004F082B">
            <w:pPr>
              <w:jc w:val="center"/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82B" w:rsidRDefault="004F082B" w:rsidP="004F082B">
            <w:pPr>
              <w:jc w:val="center"/>
            </w:pPr>
          </w:p>
          <w:p w:rsidR="004F082B" w:rsidRDefault="004F082B" w:rsidP="004F082B">
            <w:pPr>
              <w:jc w:val="center"/>
            </w:pPr>
            <w:r>
              <w:t>[Firma Co-Director de Tesis]</w:t>
            </w:r>
          </w:p>
        </w:tc>
      </w:tr>
      <w:tr w:rsidR="004F082B"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82B" w:rsidRDefault="004F082B" w:rsidP="004F082B">
            <w:pPr>
              <w:jc w:val="center"/>
            </w:pPr>
            <w:r>
              <w:t>Director de Tesis: [Título Nombre y APELLIDO Director de Tesis]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4F082B" w:rsidRDefault="004F082B" w:rsidP="004F082B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82B" w:rsidRDefault="004F082B" w:rsidP="004F082B">
            <w:pPr>
              <w:jc w:val="center"/>
            </w:pPr>
            <w:r>
              <w:t>Co-Director de Tesis: [Título Nombre y APELLIDO Co-Director de Tesis]</w:t>
            </w:r>
          </w:p>
        </w:tc>
      </w:tr>
    </w:tbl>
    <w:p w:rsidR="00F25AF1" w:rsidRDefault="00F25AF1" w:rsidP="008C4C31">
      <w:pPr>
        <w:jc w:val="right"/>
      </w:pPr>
      <w:r>
        <w:t>Oro Verde, [día] de [mes] de [año]</w:t>
      </w:r>
    </w:p>
    <w:p w:rsidR="00F25AF1" w:rsidRDefault="00F25AF1" w:rsidP="00F25AF1"/>
    <w:p w:rsidR="00F25AF1" w:rsidRDefault="00F25AF1" w:rsidP="00F25AF1">
      <w:pPr>
        <w:sectPr w:rsidR="00F25AF1" w:rsidSect="002F284A">
          <w:pgSz w:w="11906" w:h="16838" w:code="9"/>
          <w:pgMar w:top="1418" w:right="1134" w:bottom="1418" w:left="1134" w:header="720" w:footer="720" w:gutter="567"/>
          <w:pgNumType w:start="1" w:chapStyle="1"/>
          <w:cols w:space="720"/>
        </w:sectPr>
      </w:pPr>
    </w:p>
    <w:p w:rsidR="00F25AF1" w:rsidRDefault="00F25AF1" w:rsidP="008C4C31">
      <w:pPr>
        <w:pStyle w:val="Ttulodeprimeraspginas"/>
      </w:pPr>
      <w:r>
        <w:lastRenderedPageBreak/>
        <w:t>Declaración del Autor</w:t>
      </w:r>
    </w:p>
    <w:p w:rsidR="0037742F" w:rsidRDefault="0037742F" w:rsidP="0037742F">
      <w:r>
        <w:t xml:space="preserve">Este </w:t>
      </w:r>
      <w:r w:rsidR="004D2638" w:rsidRPr="004D2638">
        <w:t>documento de Tesis</w:t>
      </w:r>
      <w:r>
        <w:t xml:space="preserve"> ha sido presentado y aprobado como parte de los requisitos para obtener el grado académico de Magíster ante la Universidad Nacional de Entre Ríos. Un ejemplar del mismo ha sido remitido e indexado en la Biblioteca de la Facultad de Ingeniería para que esté disponible a sus lectores bajo las condiciones estipuladas por el Reglamento de la mencionada Biblioteca.</w:t>
      </w:r>
    </w:p>
    <w:p w:rsidR="00F25AF1" w:rsidRDefault="0037742F" w:rsidP="0037742F">
      <w:r>
        <w:t>Citas breves de este documento son permitidas sin necesidad de un permiso especial, siempre y cuando la fuente sea correctamente referida. Citas extendidas o la reproducción total o parcial de este manuscrito sólo podrán realizarse previa autorización del portador legal del derecho de propiedad intelectual del mismo.</w:t>
      </w:r>
    </w:p>
    <w:p w:rsidR="00FE786E" w:rsidRDefault="00FE786E" w:rsidP="00F25AF1"/>
    <w:p w:rsidR="00FE786E" w:rsidRDefault="00FE786E" w:rsidP="00F25AF1">
      <w:pPr>
        <w:sectPr w:rsidR="00FE786E" w:rsidSect="000157A1">
          <w:headerReference w:type="default" r:id="rId11"/>
          <w:pgSz w:w="11906" w:h="16838" w:code="9"/>
          <w:pgMar w:top="1418" w:right="1134" w:bottom="1418" w:left="1134" w:header="720" w:footer="720" w:gutter="567"/>
          <w:pgNumType w:fmt="upperRoman" w:start="1"/>
          <w:cols w:space="720"/>
        </w:sectPr>
      </w:pPr>
    </w:p>
    <w:p w:rsidR="00FE786E" w:rsidRDefault="009F506F" w:rsidP="000448E6">
      <w:pPr>
        <w:pStyle w:val="Ttulodeprimeraspginas"/>
        <w:jc w:val="right"/>
      </w:pPr>
      <w:r>
        <w:lastRenderedPageBreak/>
        <w:t>[</w:t>
      </w:r>
      <w:r w:rsidR="00420A27">
        <w:t>D</w:t>
      </w:r>
      <w:r w:rsidR="00FE786E">
        <w:t>edicatoria</w:t>
      </w:r>
      <w:r w:rsidR="00420A27">
        <w:t xml:space="preserve"> (opcional)</w:t>
      </w:r>
      <w:r>
        <w:t>]</w:t>
      </w:r>
    </w:p>
    <w:p w:rsidR="00FE786E" w:rsidRDefault="00FE786E" w:rsidP="00F25AF1"/>
    <w:p w:rsidR="00FE786E" w:rsidRDefault="00FE786E" w:rsidP="00F25AF1">
      <w:pPr>
        <w:sectPr w:rsidR="00FE786E" w:rsidSect="00E92FA8">
          <w:pgSz w:w="11906" w:h="16838" w:code="9"/>
          <w:pgMar w:top="1418" w:right="1134" w:bottom="1418" w:left="1134" w:header="720" w:footer="720" w:gutter="567"/>
          <w:pgNumType w:fmt="upperRoman"/>
          <w:cols w:space="720"/>
          <w:vAlign w:val="center"/>
        </w:sectPr>
      </w:pPr>
    </w:p>
    <w:p w:rsidR="00FE786E" w:rsidRDefault="00FE786E" w:rsidP="008C4C31">
      <w:pPr>
        <w:pStyle w:val="Ttulodeprimeraspginas"/>
      </w:pPr>
      <w:r>
        <w:lastRenderedPageBreak/>
        <w:t>Agradecimientos</w:t>
      </w:r>
      <w:r w:rsidR="00420A27">
        <w:t xml:space="preserve"> (opcional)</w:t>
      </w:r>
    </w:p>
    <w:p w:rsidR="00FE786E" w:rsidRDefault="00FE786E" w:rsidP="00F25AF1">
      <w:r>
        <w:t>[Escribir aquí los agradecimientos</w:t>
      </w:r>
      <w:r w:rsidR="00420A27">
        <w:t xml:space="preserve">. En caso de haber recibido apoyo </w:t>
      </w:r>
      <w:r w:rsidR="00366463">
        <w:t xml:space="preserve">material, ya sea </w:t>
      </w:r>
      <w:r w:rsidR="00420A27">
        <w:t>económico</w:t>
      </w:r>
      <w:r w:rsidR="00366463">
        <w:t>,</w:t>
      </w:r>
      <w:r w:rsidR="00420A27">
        <w:t xml:space="preserve"> </w:t>
      </w:r>
      <w:r w:rsidR="00366463">
        <w:t xml:space="preserve">de </w:t>
      </w:r>
      <w:r w:rsidR="00420A27">
        <w:t>infraestructura</w:t>
      </w:r>
      <w:r w:rsidR="009F506F">
        <w:t xml:space="preserve"> o de otro tipo, el maestrando</w:t>
      </w:r>
      <w:r w:rsidR="00366463">
        <w:t xml:space="preserve"> </w:t>
      </w:r>
      <w:r w:rsidR="002237E0">
        <w:t>deber</w:t>
      </w:r>
      <w:r w:rsidR="0037742F">
        <w:t>á</w:t>
      </w:r>
      <w:r w:rsidR="00366463">
        <w:t xml:space="preserve"> mencionar las instituciones otorgantes.</w:t>
      </w:r>
      <w:r>
        <w:t>]</w:t>
      </w:r>
    </w:p>
    <w:p w:rsidR="00FE786E" w:rsidRDefault="00FE786E" w:rsidP="00F25AF1"/>
    <w:p w:rsidR="00FE786E" w:rsidRDefault="00FE786E" w:rsidP="00F25AF1">
      <w:pPr>
        <w:sectPr w:rsidR="00FE786E" w:rsidSect="000157A1">
          <w:pgSz w:w="11906" w:h="16838" w:code="9"/>
          <w:pgMar w:top="1418" w:right="1134" w:bottom="1418" w:left="1134" w:header="720" w:footer="720" w:gutter="567"/>
          <w:pgNumType w:fmt="upperRoman"/>
          <w:cols w:space="720"/>
        </w:sectPr>
      </w:pPr>
    </w:p>
    <w:p w:rsidR="00FE786E" w:rsidRDefault="00FE786E" w:rsidP="00285D3D">
      <w:pPr>
        <w:pStyle w:val="Heading1"/>
        <w:numPr>
          <w:ilvl w:val="0"/>
          <w:numId w:val="0"/>
        </w:numPr>
      </w:pPr>
      <w:r>
        <w:lastRenderedPageBreak/>
        <w:t>Tabla de contenidos</w:t>
      </w:r>
    </w:p>
    <w:p w:rsidR="00FE786E" w:rsidRDefault="00C05D68" w:rsidP="00F25AF1">
      <w:r>
        <w:t>[</w:t>
      </w:r>
      <w:r w:rsidR="00FE786E">
        <w:t>Inserte aquí la Tabla de Contenidos</w:t>
      </w:r>
      <w:r>
        <w:t>]</w:t>
      </w:r>
    </w:p>
    <w:p w:rsidR="00366463" w:rsidRDefault="00366463" w:rsidP="00F25AF1"/>
    <w:p w:rsidR="00366463" w:rsidRDefault="00366463" w:rsidP="00F25AF1">
      <w:pPr>
        <w:sectPr w:rsidR="00366463" w:rsidSect="006A01AA">
          <w:pgSz w:w="11906" w:h="16838" w:code="9"/>
          <w:pgMar w:top="1418" w:right="1134" w:bottom="1418" w:left="1134" w:header="720" w:footer="720" w:gutter="567"/>
          <w:pgNumType w:fmt="upperRoman"/>
          <w:cols w:space="720"/>
        </w:sectPr>
      </w:pPr>
    </w:p>
    <w:p w:rsidR="00366463" w:rsidRDefault="00285D3D" w:rsidP="00285D3D">
      <w:pPr>
        <w:pStyle w:val="Heading1"/>
        <w:numPr>
          <w:ilvl w:val="0"/>
          <w:numId w:val="0"/>
        </w:numPr>
      </w:pPr>
      <w:r>
        <w:lastRenderedPageBreak/>
        <w:t>Índice</w:t>
      </w:r>
      <w:r w:rsidR="00AF2E76">
        <w:t xml:space="preserve"> de tablas</w:t>
      </w:r>
    </w:p>
    <w:p w:rsidR="00366463" w:rsidRDefault="009F506F" w:rsidP="00366463">
      <w:r>
        <w:t>[Inserte aquí el í</w:t>
      </w:r>
      <w:r w:rsidR="00366463">
        <w:t>ndice de tablas]</w:t>
      </w:r>
    </w:p>
    <w:p w:rsidR="00366463" w:rsidRDefault="00366463" w:rsidP="00F25AF1"/>
    <w:p w:rsidR="00366463" w:rsidRDefault="00366463" w:rsidP="00F25AF1">
      <w:pPr>
        <w:sectPr w:rsidR="00366463" w:rsidSect="006A01AA">
          <w:pgSz w:w="11906" w:h="16838" w:code="9"/>
          <w:pgMar w:top="1418" w:right="1134" w:bottom="1418" w:left="1134" w:header="720" w:footer="720" w:gutter="567"/>
          <w:pgNumType w:fmt="upperRoman"/>
          <w:cols w:space="720"/>
        </w:sectPr>
      </w:pPr>
    </w:p>
    <w:p w:rsidR="00366463" w:rsidRDefault="00285D3D" w:rsidP="00285D3D">
      <w:pPr>
        <w:pStyle w:val="Heading1"/>
        <w:numPr>
          <w:ilvl w:val="0"/>
          <w:numId w:val="0"/>
        </w:numPr>
      </w:pPr>
      <w:r>
        <w:lastRenderedPageBreak/>
        <w:t>Índice</w:t>
      </w:r>
      <w:r w:rsidR="00366463">
        <w:t xml:space="preserve"> </w:t>
      </w:r>
      <w:r w:rsidR="00AF2E76">
        <w:t>de figuras</w:t>
      </w:r>
    </w:p>
    <w:p w:rsidR="00366463" w:rsidRDefault="00366463" w:rsidP="00366463">
      <w:r>
        <w:t xml:space="preserve">[Inserte aquí el </w:t>
      </w:r>
      <w:r w:rsidR="009F506F">
        <w:t>í</w:t>
      </w:r>
      <w:r>
        <w:t>ndice de figuras]</w:t>
      </w:r>
    </w:p>
    <w:p w:rsidR="00884829" w:rsidRDefault="00884829" w:rsidP="00366463"/>
    <w:p w:rsidR="00884829" w:rsidRDefault="00884829" w:rsidP="00366463">
      <w:pPr>
        <w:sectPr w:rsidR="00884829" w:rsidSect="006A01AA">
          <w:pgSz w:w="11906" w:h="16838" w:code="9"/>
          <w:pgMar w:top="1418" w:right="1134" w:bottom="1418" w:left="1134" w:header="720" w:footer="720" w:gutter="567"/>
          <w:pgNumType w:fmt="upperRoman"/>
          <w:cols w:space="720"/>
        </w:sectPr>
      </w:pPr>
    </w:p>
    <w:p w:rsidR="00884829" w:rsidRDefault="00884829" w:rsidP="00285D3D">
      <w:pPr>
        <w:pStyle w:val="Heading1"/>
        <w:numPr>
          <w:ilvl w:val="0"/>
          <w:numId w:val="0"/>
        </w:numPr>
      </w:pPr>
      <w:r>
        <w:lastRenderedPageBreak/>
        <w:t>Nomenclatura (opcional)</w:t>
      </w:r>
    </w:p>
    <w:p w:rsidR="00884829" w:rsidRDefault="00884829" w:rsidP="00366463">
      <w:r>
        <w:t>[Inserte aquí la nomenclatura]</w:t>
      </w:r>
    </w:p>
    <w:p w:rsidR="00C05D68" w:rsidRDefault="00C05D68" w:rsidP="00F25AF1"/>
    <w:p w:rsidR="00C05D68" w:rsidRDefault="00C05D68" w:rsidP="00F25AF1">
      <w:pPr>
        <w:sectPr w:rsidR="00C05D68" w:rsidSect="006A01AA">
          <w:pgSz w:w="11906" w:h="16838" w:code="9"/>
          <w:pgMar w:top="1418" w:right="1134" w:bottom="1418" w:left="1134" w:header="720" w:footer="720" w:gutter="567"/>
          <w:pgNumType w:fmt="upperRoman"/>
          <w:cols w:space="720"/>
        </w:sectPr>
      </w:pPr>
    </w:p>
    <w:p w:rsidR="00C05D68" w:rsidRDefault="00C05D68" w:rsidP="00285D3D">
      <w:pPr>
        <w:pStyle w:val="Heading1"/>
        <w:numPr>
          <w:ilvl w:val="0"/>
          <w:numId w:val="0"/>
        </w:numPr>
      </w:pPr>
      <w:r>
        <w:lastRenderedPageBreak/>
        <w:t>Resumen</w:t>
      </w:r>
    </w:p>
    <w:p w:rsidR="00C05D68" w:rsidRDefault="00C05D68" w:rsidP="00F25AF1">
      <w:r>
        <w:t>[Escriba aquí el resumen de la Tesis</w:t>
      </w:r>
      <w:r w:rsidR="001B366D">
        <w:t xml:space="preserve">. El mismo no debe contar con más de 600 palabras ni con menos de </w:t>
      </w:r>
      <w:r w:rsidR="00AF2E76">
        <w:t>3</w:t>
      </w:r>
      <w:r w:rsidR="001B366D">
        <w:t>00 palabras</w:t>
      </w:r>
      <w:r w:rsidR="00371512">
        <w:t xml:space="preserve">, y </w:t>
      </w:r>
      <w:r w:rsidR="002237E0">
        <w:t xml:space="preserve">debería describir concisamente la esencia de la tesis. Deberá presentarse clara y </w:t>
      </w:r>
      <w:r w:rsidR="00E8593B">
        <w:t>resumidamente cuál es el/la problema/temática abordado/a, el trabajo realizado en la tesis al respecto y su motivación, la metodología seguida, los p</w:t>
      </w:r>
      <w:r w:rsidR="0037742F">
        <w:t>rincipales resultados obtenidos</w:t>
      </w:r>
      <w:r w:rsidR="00E8593B">
        <w:t xml:space="preserve"> y las conclusiones </w:t>
      </w:r>
      <w:r w:rsidR="00371512">
        <w:t xml:space="preserve">fundamentales </w:t>
      </w:r>
      <w:r w:rsidR="00E8593B">
        <w:t>del trabajo realizado.</w:t>
      </w:r>
      <w:r w:rsidR="00B43772">
        <w:t xml:space="preserve"> </w:t>
      </w:r>
      <w:r w:rsidR="00B43772" w:rsidRPr="00B43772">
        <w:t>Se desaconseja citar trabajos en el resumen, pero si es necesario inserte la referencia completa, como en</w:t>
      </w:r>
      <w:r w:rsidR="00B43772">
        <w:t xml:space="preserve"> [</w:t>
      </w:r>
      <w:r w:rsidR="00B43772" w:rsidRPr="00B43772">
        <w:t>Apellido6, U.: Título de tesis. Tesis Doctoral / Tesis de Magíster / Tesina de Grado, Facultad-Universidad, Junio 2007</w:t>
      </w:r>
      <w:r w:rsidR="00B43772">
        <w:t xml:space="preserve">], </w:t>
      </w:r>
      <w:r w:rsidR="00B43772" w:rsidRPr="00B43772">
        <w:t xml:space="preserve">en vez </w:t>
      </w:r>
      <w:r w:rsidR="00B43772">
        <w:t>de introducir una cita numérica.</w:t>
      </w:r>
      <w:r>
        <w:t>]</w:t>
      </w:r>
    </w:p>
    <w:p w:rsidR="00C05D68" w:rsidRDefault="00C05D68" w:rsidP="00F25AF1"/>
    <w:p w:rsidR="00C05D68" w:rsidRDefault="00C05D68" w:rsidP="00F25AF1">
      <w:pPr>
        <w:sectPr w:rsidR="00C05D68" w:rsidSect="006A01AA">
          <w:pgSz w:w="11906" w:h="16838" w:code="9"/>
          <w:pgMar w:top="1418" w:right="1134" w:bottom="1418" w:left="1134" w:header="720" w:footer="720" w:gutter="567"/>
          <w:pgNumType w:fmt="upperRoman"/>
          <w:cols w:space="720"/>
        </w:sectPr>
      </w:pPr>
    </w:p>
    <w:p w:rsidR="00C05D68" w:rsidRDefault="00C05D68" w:rsidP="00285D3D">
      <w:pPr>
        <w:pStyle w:val="Heading1"/>
        <w:numPr>
          <w:ilvl w:val="0"/>
          <w:numId w:val="0"/>
        </w:numPr>
      </w:pPr>
      <w:r>
        <w:lastRenderedPageBreak/>
        <w:t>Abstract</w:t>
      </w:r>
    </w:p>
    <w:p w:rsidR="00C05D68" w:rsidRDefault="00C05D68" w:rsidP="00C05D68">
      <w:r>
        <w:t>[Escriba aquí el resumen de la Tesis en inglés</w:t>
      </w:r>
      <w:r w:rsidR="001B366D">
        <w:t xml:space="preserve">. El mismo no debe contar con más de 600 palabras ni con menos de </w:t>
      </w:r>
      <w:r w:rsidR="00AF2E76">
        <w:t>3</w:t>
      </w:r>
      <w:r w:rsidR="001B366D">
        <w:t>00 palabras.</w:t>
      </w:r>
      <w:r w:rsidR="00B43772" w:rsidRPr="00B43772">
        <w:t xml:space="preserve"> Se desaconseja citar trabajos en el resumen, pero si es necesario inserte la referencia completa, como en</w:t>
      </w:r>
      <w:r w:rsidR="00B43772">
        <w:t xml:space="preserve"> [</w:t>
      </w:r>
      <w:r w:rsidR="00B43772" w:rsidRPr="00B43772">
        <w:t>Apellido6, U.: Título de tesis. Tesis Doctoral / Tesis de Magíster / Tesina de Grado, Facultad-Universidad, Junio 2007</w:t>
      </w:r>
      <w:r w:rsidR="00B43772">
        <w:t xml:space="preserve">], </w:t>
      </w:r>
      <w:r w:rsidR="00B43772" w:rsidRPr="00B43772">
        <w:t xml:space="preserve">en vez </w:t>
      </w:r>
      <w:r w:rsidR="00B43772">
        <w:t>de introducir una cita numérica.</w:t>
      </w:r>
      <w:r>
        <w:t>]</w:t>
      </w:r>
    </w:p>
    <w:p w:rsidR="00A818EE" w:rsidRDefault="00A818EE" w:rsidP="00CF3E8E"/>
    <w:p w:rsidR="00A818EE" w:rsidRDefault="00A818EE" w:rsidP="00CF3E8E">
      <w:pPr>
        <w:sectPr w:rsidR="00A818EE" w:rsidSect="006A01AA">
          <w:pgSz w:w="11906" w:h="16838" w:code="9"/>
          <w:pgMar w:top="1418" w:right="1134" w:bottom="1418" w:left="1134" w:header="720" w:footer="720" w:gutter="567"/>
          <w:pgNumType w:fmt="upperRoman"/>
          <w:cols w:space="720"/>
        </w:sectPr>
      </w:pPr>
    </w:p>
    <w:p w:rsidR="000E5DCA" w:rsidRDefault="00F14F0C">
      <w:pPr>
        <w:pStyle w:val="Heading1"/>
      </w:pPr>
      <w:r>
        <w:lastRenderedPageBreak/>
        <w:t>El título de primer nivel es “</w:t>
      </w:r>
      <w:r w:rsidR="00C05D68">
        <w:t xml:space="preserve">Título </w:t>
      </w:r>
      <w:r>
        <w:t>1”</w:t>
      </w:r>
    </w:p>
    <w:p w:rsidR="000E5DCA" w:rsidRDefault="00F14F0C">
      <w:pPr>
        <w:pStyle w:val="Heading2"/>
      </w:pPr>
      <w:r>
        <w:t>El título de segundo nivel es “Título 2”</w:t>
      </w:r>
    </w:p>
    <w:p w:rsidR="000E5DCA" w:rsidRDefault="00F14F0C">
      <w:pPr>
        <w:pStyle w:val="Heading3"/>
      </w:pPr>
      <w:r>
        <w:t>El título de tercer nivel es “Título 3”</w:t>
      </w:r>
    </w:p>
    <w:p w:rsidR="000E5DCA" w:rsidRDefault="00F14F0C">
      <w:pPr>
        <w:pStyle w:val="Heading4"/>
      </w:pPr>
      <w:r>
        <w:t>El título de cuarto nivel es “Título 4”</w:t>
      </w:r>
    </w:p>
    <w:p w:rsidR="000E5DCA" w:rsidRDefault="000E5DCA">
      <w:r>
        <w:t xml:space="preserve">Este es </w:t>
      </w:r>
      <w:r w:rsidR="00917DD8">
        <w:t xml:space="preserve">el </w:t>
      </w:r>
      <w:r>
        <w:t xml:space="preserve">estilo </w:t>
      </w:r>
      <w:r w:rsidR="00F14F0C">
        <w:t>“N</w:t>
      </w:r>
      <w:r>
        <w:t>ormal</w:t>
      </w:r>
      <w:r w:rsidR="00F14F0C">
        <w:t>”</w:t>
      </w:r>
      <w:r>
        <w:t>.</w:t>
      </w:r>
      <w:r w:rsidR="00F14F0C">
        <w:t xml:space="preserve"> Es el que deberá usarse por defecto</w:t>
      </w:r>
      <w:r w:rsidR="002030EA">
        <w:rPr>
          <w:rStyle w:val="FootnoteReference"/>
        </w:rPr>
        <w:footnoteReference w:id="2"/>
      </w:r>
      <w:r w:rsidR="00F14F0C">
        <w:t>.</w:t>
      </w:r>
      <w:r w:rsidR="001843CC">
        <w:t xml:space="preserve"> Debe usarse espaciado de 1,5 líneas </w:t>
      </w:r>
      <w:r w:rsidR="0037742F">
        <w:t xml:space="preserve">tanto </w:t>
      </w:r>
      <w:r w:rsidR="001843CC">
        <w:t>en el borrador</w:t>
      </w:r>
      <w:r w:rsidR="0037742F">
        <w:t xml:space="preserve"> como</w:t>
      </w:r>
      <w:r w:rsidR="001843CC">
        <w:t xml:space="preserve"> en el ejemplar final</w:t>
      </w:r>
      <w:r w:rsidR="00371512">
        <w:t>.</w:t>
      </w:r>
    </w:p>
    <w:p w:rsidR="000E5DCA" w:rsidRDefault="003421AC">
      <w:pPr>
        <w:pStyle w:val="Imagen"/>
      </w:pPr>
      <w:r>
        <w:rPr>
          <w:noProof/>
        </w:rPr>
        <w:drawing>
          <wp:inline distT="0" distB="0" distL="0" distR="0">
            <wp:extent cx="1828800" cy="1743075"/>
            <wp:effectExtent l="0" t="0" r="0" b="0"/>
            <wp:docPr id="2" name="Picture 2" descr="MCj0307656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3076560000[1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CA" w:rsidRDefault="000E5DCA">
      <w:pPr>
        <w:pStyle w:val="Caption"/>
      </w:pPr>
      <w:r w:rsidRPr="00902E39">
        <w:rPr>
          <w:i/>
        </w:rPr>
        <w:t>Figur</w:t>
      </w:r>
      <w:r w:rsidR="00902E39">
        <w:rPr>
          <w:i/>
        </w:rPr>
        <w:t>a 1-1</w:t>
      </w:r>
      <w:r w:rsidRPr="00902E39">
        <w:rPr>
          <w:i/>
          <w:noProof/>
        </w:rPr>
        <w:t>:</w:t>
      </w:r>
      <w:r>
        <w:rPr>
          <w:noProof/>
        </w:rPr>
        <w:t xml:space="preserve"> </w:t>
      </w:r>
      <w:r w:rsidR="0037742F" w:rsidRPr="0037742F">
        <w:rPr>
          <w:noProof/>
        </w:rPr>
        <w:t>Este es el estilo “Epígrafe”, que deberá emplerarse en el párrafo que sucede a una figura y que precede a una tabla.</w:t>
      </w:r>
    </w:p>
    <w:p w:rsidR="000E5DCA" w:rsidRDefault="00902E39">
      <w:r>
        <w:t>Si en la mitad de un párrafo debe escribirse una ecuación:</w:t>
      </w:r>
    </w:p>
    <w:p w:rsidR="00FE3274" w:rsidRDefault="00F14F0C">
      <w:pPr>
        <w:pStyle w:val="Ecuacin"/>
      </w:pPr>
      <w:r>
        <w:t>e</w:t>
      </w:r>
      <w:r w:rsidR="000E5DCA">
        <w:t xml:space="preserve">ste es el estilo </w:t>
      </w:r>
      <w:r>
        <w:t>“E</w:t>
      </w:r>
      <w:r w:rsidR="000E5DCA">
        <w:t>cuación</w:t>
      </w:r>
      <w:r>
        <w:t>”</w:t>
      </w:r>
      <w:r w:rsidR="000E5DCA">
        <w:tab/>
      </w:r>
      <w:r w:rsidR="00CF3E8E">
        <w:t>2</w:t>
      </w:r>
      <w:r w:rsidR="00CF3E8E" w:rsidRPr="00CF3E8E">
        <w:rPr>
          <w:i/>
        </w:rPr>
        <w:t>A</w:t>
      </w:r>
      <w:r w:rsidR="00CF3E8E">
        <w:t> + </w:t>
      </w:r>
      <w:r w:rsidR="00CF3E8E" w:rsidRPr="00CF3E8E">
        <w:rPr>
          <w:i/>
        </w:rPr>
        <w:t>B</w:t>
      </w:r>
      <w:r w:rsidR="00CF3E8E">
        <w:t> = </w:t>
      </w:r>
      <w:r w:rsidR="00CF3E8E" w:rsidRPr="00CF3E8E">
        <w:rPr>
          <w:i/>
        </w:rPr>
        <w:t>C</w:t>
      </w:r>
      <w:r w:rsidR="000E5DCA">
        <w:tab/>
        <w:t>(</w:t>
      </w:r>
      <w:r w:rsidR="00917DD8">
        <w:t>1-1</w:t>
      </w:r>
      <w:r w:rsidR="000E5DCA">
        <w:t>)</w:t>
      </w:r>
    </w:p>
    <w:p w:rsidR="00902E39" w:rsidRDefault="00902E39" w:rsidP="00F14F0C">
      <w:pPr>
        <w:pStyle w:val="Normal-continuacindeprrafo"/>
      </w:pPr>
      <w:r>
        <w:t xml:space="preserve">y luego continuar la redacción, debe </w:t>
      </w:r>
      <w:r w:rsidR="00F14F0C">
        <w:t>comenzarse la línea siguiente sin la sangría inicial, usando el estilo “Normal – continuación de párrafo”</w:t>
      </w:r>
      <w:r>
        <w:t>.</w:t>
      </w:r>
      <w:r w:rsidR="00F14F0C">
        <w:t xml:space="preserve"> Para las ecuaciones, los números, funciones matemáticas y unidades de medida se escriben </w:t>
      </w:r>
      <w:r w:rsidR="00D87564">
        <w:t>con fuente</w:t>
      </w:r>
      <w:r w:rsidR="00F14F0C">
        <w:t xml:space="preserve"> normal, mientras que las </w:t>
      </w:r>
      <w:r w:rsidR="00F14F0C">
        <w:lastRenderedPageBreak/>
        <w:t>variables van en itálica</w:t>
      </w:r>
      <w:r w:rsidR="001843CC">
        <w:rPr>
          <w:rStyle w:val="FootnoteReference"/>
        </w:rPr>
        <w:footnoteReference w:id="3"/>
      </w:r>
      <w:r w:rsidR="00F14F0C">
        <w:t>:</w:t>
      </w:r>
      <w:r w:rsidR="00C4510A">
        <w:t xml:space="preserve"> Las </w:t>
      </w:r>
      <w:r w:rsidR="00371512">
        <w:t>ecuaciones (ver ec. (1-2)) se numeran incluyendo el número de capítulo y el contador se reinicia al inicio de cada uno.</w:t>
      </w:r>
    </w:p>
    <w:p w:rsidR="00917DD8" w:rsidRDefault="00917DD8" w:rsidP="00917DD8">
      <w:pPr>
        <w:pStyle w:val="Ecuacin"/>
      </w:pPr>
      <w:r>
        <w:tab/>
        <w:t>7</w:t>
      </w:r>
      <w:r w:rsidR="00F14F0C">
        <w:t> sen(</w:t>
      </w:r>
      <w:r w:rsidRPr="00CF3E8E">
        <w:rPr>
          <w:i/>
        </w:rPr>
        <w:t>A</w:t>
      </w:r>
      <w:r w:rsidR="00F14F0C" w:rsidRPr="00F14F0C">
        <w:t>)</w:t>
      </w:r>
      <w:r>
        <w:t> – </w:t>
      </w:r>
      <w:r w:rsidRPr="00CF3E8E">
        <w:rPr>
          <w:i/>
        </w:rPr>
        <w:t>B</w:t>
      </w:r>
      <w:r>
        <w:t> = </w:t>
      </w:r>
      <w:r w:rsidR="002030EA">
        <w:t>exp(</w:t>
      </w:r>
      <w:r>
        <w:rPr>
          <w:i/>
        </w:rPr>
        <w:t>D</w:t>
      </w:r>
      <w:r w:rsidR="002030EA" w:rsidRPr="002030EA">
        <w:t>)</w:t>
      </w:r>
      <w:r>
        <w:tab/>
        <w:t>(1-2)</w:t>
      </w:r>
    </w:p>
    <w:p w:rsidR="00E664D4" w:rsidRDefault="001843CC" w:rsidP="00CF3E8E">
      <w:r>
        <w:t xml:space="preserve">Al referirnos a una </w:t>
      </w:r>
      <w:r w:rsidR="00C4510A">
        <w:t xml:space="preserve">figura lo hacemos como </w:t>
      </w:r>
      <w:r w:rsidR="000E2164">
        <w:t>“…</w:t>
      </w:r>
      <w:r w:rsidR="00371512">
        <w:t xml:space="preserve">obsérvese la </w:t>
      </w:r>
      <w:r w:rsidR="00C4510A">
        <w:t>Fig. (1-2)</w:t>
      </w:r>
      <w:r w:rsidR="000E2164">
        <w:t>…”</w:t>
      </w:r>
      <w:r w:rsidR="00C4510A">
        <w:t>, por ejemplo.</w:t>
      </w:r>
    </w:p>
    <w:p w:rsidR="00902E39" w:rsidRDefault="003421AC" w:rsidP="00902E39">
      <w:pPr>
        <w:pStyle w:val="Imagen"/>
      </w:pPr>
      <w:r>
        <w:rPr>
          <w:noProof/>
        </w:rPr>
        <w:drawing>
          <wp:inline distT="0" distB="0" distL="0" distR="0">
            <wp:extent cx="1809750" cy="1752600"/>
            <wp:effectExtent l="0" t="0" r="0" b="0"/>
            <wp:docPr id="3" name="Picture 3" descr="MCj031062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j03106200000[1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EA" w:rsidRDefault="00902E39" w:rsidP="00902E39">
      <w:pPr>
        <w:pStyle w:val="Caption"/>
        <w:rPr>
          <w:noProof/>
        </w:rPr>
      </w:pPr>
      <w:r w:rsidRPr="00902E39">
        <w:rPr>
          <w:i/>
        </w:rPr>
        <w:t>Figur</w:t>
      </w:r>
      <w:r>
        <w:rPr>
          <w:i/>
        </w:rPr>
        <w:t>a 1-2</w:t>
      </w:r>
      <w:r w:rsidRPr="00902E39">
        <w:rPr>
          <w:i/>
          <w:noProof/>
        </w:rPr>
        <w:t>:</w:t>
      </w:r>
      <w:r>
        <w:rPr>
          <w:noProof/>
        </w:rPr>
        <w:t xml:space="preserve"> Este es </w:t>
      </w:r>
      <w:r w:rsidR="00F14F0C">
        <w:rPr>
          <w:noProof/>
        </w:rPr>
        <w:t xml:space="preserve">nuevamente </w:t>
      </w:r>
      <w:r>
        <w:rPr>
          <w:noProof/>
        </w:rPr>
        <w:t xml:space="preserve">el estilo </w:t>
      </w:r>
      <w:r w:rsidR="00F14F0C">
        <w:rPr>
          <w:noProof/>
        </w:rPr>
        <w:t>“E</w:t>
      </w:r>
      <w:r>
        <w:rPr>
          <w:noProof/>
        </w:rPr>
        <w:t>pígrafe</w:t>
      </w:r>
      <w:r w:rsidR="00F14F0C">
        <w:rPr>
          <w:noProof/>
        </w:rPr>
        <w:t>”</w:t>
      </w:r>
      <w:r>
        <w:rPr>
          <w:noProof/>
        </w:rPr>
        <w:t>.</w:t>
      </w:r>
      <w:r w:rsidR="00F14F0C">
        <w:rPr>
          <w:noProof/>
        </w:rPr>
        <w:t xml:space="preserve"> Obsérvese que la numeración incluye el número de capítulo y la contabilización vuelve a 1 en cada nuevo capítulo.</w:t>
      </w:r>
    </w:p>
    <w:p w:rsidR="001D7F0C" w:rsidRDefault="001D7F0C" w:rsidP="00F14F0C">
      <w:r>
        <w:t>Similarmente, las referencias a tablas se realizan como “…véase la Tabla (1-1)…”</w:t>
      </w:r>
      <w:r w:rsidR="0037742F">
        <w:t>, por ejemplo</w:t>
      </w:r>
      <w:r>
        <w:t>.</w:t>
      </w:r>
    </w:p>
    <w:p w:rsidR="001D7F0C" w:rsidRDefault="001D7F0C" w:rsidP="001D7F0C">
      <w:pPr>
        <w:pStyle w:val="Caption"/>
        <w:keepNext/>
      </w:pPr>
      <w:r w:rsidRPr="001D7F0C">
        <w:rPr>
          <w:i/>
        </w:rPr>
        <w:t>Tabla 1-1</w:t>
      </w:r>
      <w:r>
        <w:t>: Este es el “Epígrafe” de una tabla. Precede a la misma.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76"/>
        <w:gridCol w:w="576"/>
        <w:gridCol w:w="576"/>
        <w:gridCol w:w="576"/>
      </w:tblGrid>
      <w:tr w:rsidR="001D7F0C"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</w:tcPr>
          <w:p w:rsidR="001D7F0C" w:rsidRPr="001D7F0C" w:rsidRDefault="001D7F0C" w:rsidP="001D7F0C">
            <w:pPr>
              <w:ind w:firstLine="0"/>
              <w:jc w:val="center"/>
              <w:rPr>
                <w:i/>
              </w:rPr>
            </w:pPr>
            <w:r w:rsidRPr="001D7F0C">
              <w:rPr>
                <w:i/>
              </w:rPr>
              <w:t>Re</w:t>
            </w:r>
          </w:p>
        </w:tc>
        <w:tc>
          <w:tcPr>
            <w:tcW w:w="0" w:type="auto"/>
            <w:gridSpan w:val="3"/>
            <w:tcBorders>
              <w:bottom w:val="double" w:sz="4" w:space="0" w:color="auto"/>
            </w:tcBorders>
          </w:tcPr>
          <w:p w:rsidR="001D7F0C" w:rsidRPr="001D7F0C" w:rsidRDefault="001D7F0C" w:rsidP="001D7F0C">
            <w:pPr>
              <w:ind w:firstLine="0"/>
              <w:jc w:val="center"/>
              <w:rPr>
                <w:i/>
              </w:rPr>
            </w:pPr>
            <w:r w:rsidRPr="001D7F0C">
              <w:rPr>
                <w:i/>
              </w:rPr>
              <w:t>Ca</w:t>
            </w:r>
          </w:p>
        </w:tc>
      </w:tr>
      <w:tr w:rsidR="001D7F0C"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:rsidR="001D7F0C" w:rsidRDefault="001D7F0C" w:rsidP="001D7F0C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1D7F0C" w:rsidRDefault="001D7F0C" w:rsidP="001D7F0C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1D7F0C" w:rsidRDefault="001D7F0C" w:rsidP="001D7F0C">
            <w:pPr>
              <w:ind w:firstLine="0"/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1D7F0C" w:rsidRDefault="001D7F0C" w:rsidP="001D7F0C">
            <w:pPr>
              <w:ind w:firstLine="0"/>
              <w:jc w:val="center"/>
            </w:pPr>
            <w:r>
              <w:t>67</w:t>
            </w:r>
          </w:p>
        </w:tc>
      </w:tr>
      <w:tr w:rsidR="001D7F0C">
        <w:trPr>
          <w:jc w:val="center"/>
        </w:trPr>
        <w:tc>
          <w:tcPr>
            <w:tcW w:w="0" w:type="auto"/>
          </w:tcPr>
          <w:p w:rsidR="001D7F0C" w:rsidRDefault="001D7F0C" w:rsidP="001D7F0C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1D7F0C" w:rsidRDefault="001D7F0C" w:rsidP="001D7F0C">
            <w:pPr>
              <w:ind w:firstLine="0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1D7F0C" w:rsidRDefault="001D7F0C" w:rsidP="001D7F0C">
            <w:pPr>
              <w:ind w:firstLine="0"/>
              <w:jc w:val="center"/>
            </w:pPr>
            <w:r>
              <w:t>678</w:t>
            </w:r>
          </w:p>
        </w:tc>
        <w:tc>
          <w:tcPr>
            <w:tcW w:w="0" w:type="auto"/>
          </w:tcPr>
          <w:p w:rsidR="001D7F0C" w:rsidRDefault="001D7F0C" w:rsidP="001D7F0C">
            <w:pPr>
              <w:ind w:firstLine="0"/>
              <w:jc w:val="center"/>
            </w:pPr>
            <w:r>
              <w:t>675</w:t>
            </w:r>
          </w:p>
        </w:tc>
      </w:tr>
      <w:tr w:rsidR="001D7F0C">
        <w:trPr>
          <w:jc w:val="center"/>
        </w:trPr>
        <w:tc>
          <w:tcPr>
            <w:tcW w:w="0" w:type="auto"/>
          </w:tcPr>
          <w:p w:rsidR="001D7F0C" w:rsidRDefault="001D7F0C" w:rsidP="001D7F0C">
            <w:pPr>
              <w:ind w:firstLine="0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1D7F0C" w:rsidRDefault="001D7F0C" w:rsidP="001D7F0C">
            <w:pPr>
              <w:ind w:firstLine="0"/>
              <w:jc w:val="center"/>
            </w:pPr>
            <w:r>
              <w:t>456</w:t>
            </w:r>
          </w:p>
        </w:tc>
        <w:tc>
          <w:tcPr>
            <w:tcW w:w="0" w:type="auto"/>
          </w:tcPr>
          <w:p w:rsidR="001D7F0C" w:rsidRDefault="001D7F0C" w:rsidP="001D7F0C">
            <w:pPr>
              <w:ind w:firstLine="0"/>
              <w:jc w:val="center"/>
            </w:pPr>
            <w:r>
              <w:t>567</w:t>
            </w:r>
          </w:p>
        </w:tc>
        <w:tc>
          <w:tcPr>
            <w:tcW w:w="0" w:type="auto"/>
          </w:tcPr>
          <w:p w:rsidR="001D7F0C" w:rsidRDefault="001D7F0C" w:rsidP="001D7F0C">
            <w:pPr>
              <w:ind w:firstLine="0"/>
              <w:jc w:val="center"/>
            </w:pPr>
            <w:r>
              <w:t>234</w:t>
            </w:r>
          </w:p>
        </w:tc>
      </w:tr>
    </w:tbl>
    <w:p w:rsidR="00FB1C21" w:rsidRDefault="00FB1C21" w:rsidP="00FB1C21">
      <w:r>
        <w:t>Estilo “N</w:t>
      </w:r>
      <w:bookmarkStart w:id="0" w:name="_GoBack"/>
      <w:bookmarkEnd w:id="0"/>
      <w:r>
        <w:t>ormal”.</w:t>
      </w:r>
    </w:p>
    <w:p w:rsidR="00FB1C21" w:rsidRDefault="00FB1C21" w:rsidP="00FB1C21">
      <w:r>
        <w:t>Estilo “Normal”.</w:t>
      </w:r>
    </w:p>
    <w:p w:rsidR="00FB1C21" w:rsidRDefault="00FB1C21" w:rsidP="00FB1C21">
      <w:r>
        <w:lastRenderedPageBreak/>
        <w:t>Estilo “Normal”.</w:t>
      </w:r>
    </w:p>
    <w:p w:rsidR="00E664D4" w:rsidRDefault="00FB1C21" w:rsidP="00F14F0C">
      <w:r>
        <w:t>E</w:t>
      </w:r>
      <w:r w:rsidR="001D7F0C">
        <w:t>stilo “N</w:t>
      </w:r>
      <w:r w:rsidR="00E664D4">
        <w:t>ormal</w:t>
      </w:r>
      <w:r w:rsidR="001D7F0C">
        <w:t>”</w:t>
      </w:r>
      <w:r w:rsidR="00F14F0C">
        <w:t>.</w:t>
      </w:r>
    </w:p>
    <w:p w:rsidR="00C05D68" w:rsidRDefault="00C05D68" w:rsidP="00CF3E8E"/>
    <w:p w:rsidR="00CF3E8E" w:rsidRDefault="00CF3E8E" w:rsidP="00CF3E8E">
      <w:pPr>
        <w:sectPr w:rsidR="00CF3E8E" w:rsidSect="00E664D4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134" w:bottom="1418" w:left="1134" w:header="720" w:footer="720" w:gutter="567"/>
          <w:pgNumType w:start="1" w:chapStyle="1"/>
          <w:cols w:space="720"/>
          <w:titlePg/>
        </w:sectPr>
      </w:pPr>
    </w:p>
    <w:p w:rsidR="00CF3E8E" w:rsidRDefault="00CF3E8E" w:rsidP="00CF3E8E">
      <w:pPr>
        <w:pStyle w:val="Heading1"/>
      </w:pPr>
      <w:r>
        <w:lastRenderedPageBreak/>
        <w:t>Título del segundo capítulo</w:t>
      </w:r>
    </w:p>
    <w:p w:rsidR="000E5DCA" w:rsidRDefault="00917DD8">
      <w:pPr>
        <w:pStyle w:val="Heading2"/>
      </w:pPr>
      <w:r>
        <w:t>Título 2</w:t>
      </w:r>
    </w:p>
    <w:p w:rsidR="000E5DCA" w:rsidRDefault="00917DD8">
      <w:pPr>
        <w:pStyle w:val="Heading3"/>
      </w:pPr>
      <w:r>
        <w:t>Título 3</w:t>
      </w:r>
    </w:p>
    <w:p w:rsidR="000E5DCA" w:rsidRDefault="00917DD8">
      <w:pPr>
        <w:pStyle w:val="Heading4"/>
      </w:pPr>
      <w:r>
        <w:t>Título 4</w:t>
      </w:r>
    </w:p>
    <w:p w:rsidR="000E5DCA" w:rsidRDefault="000E5DCA">
      <w:r>
        <w:t>Normal</w:t>
      </w:r>
    </w:p>
    <w:p w:rsidR="000E5DCA" w:rsidRDefault="00917DD8">
      <w:pPr>
        <w:pStyle w:val="Ecuacin"/>
      </w:pPr>
      <w:r>
        <w:tab/>
        <w:t>Ecuación</w:t>
      </w:r>
      <w:r>
        <w:tab/>
        <w:t>(2</w:t>
      </w:r>
      <w:r w:rsidR="000E5DCA">
        <w:t>-1)</w:t>
      </w:r>
    </w:p>
    <w:p w:rsidR="000E5DCA" w:rsidRDefault="003421AC">
      <w:pPr>
        <w:pStyle w:val="Imagen"/>
      </w:pPr>
      <w:r>
        <w:rPr>
          <w:noProof/>
        </w:rPr>
        <w:drawing>
          <wp:inline distT="0" distB="0" distL="0" distR="0">
            <wp:extent cx="1752600" cy="1819275"/>
            <wp:effectExtent l="0" t="0" r="0" b="0"/>
            <wp:docPr id="4" name="Picture 4" descr="MCj031266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j03126600000[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CA" w:rsidRDefault="00902E39">
      <w:pPr>
        <w:pStyle w:val="Caption"/>
      </w:pPr>
      <w:r w:rsidRPr="00902E39">
        <w:rPr>
          <w:i/>
        </w:rPr>
        <w:t>Figura 2</w:t>
      </w:r>
      <w:r w:rsidR="000E5DCA" w:rsidRPr="00902E39">
        <w:rPr>
          <w:i/>
        </w:rPr>
        <w:t>-1:</w:t>
      </w:r>
      <w:r w:rsidR="000E5DCA">
        <w:t xml:space="preserve"> Epígrafe de figura.</w:t>
      </w:r>
    </w:p>
    <w:p w:rsidR="000E5DCA" w:rsidRDefault="000E5DCA">
      <w:r>
        <w:t>Normal</w:t>
      </w:r>
    </w:p>
    <w:p w:rsidR="000E5DCA" w:rsidRDefault="000E5DCA">
      <w:pPr>
        <w:pStyle w:val="Listaconletras"/>
      </w:pPr>
      <w:r>
        <w:t>Lista con letras</w:t>
      </w:r>
    </w:p>
    <w:p w:rsidR="000E5DCA" w:rsidRDefault="000E5DCA">
      <w:pPr>
        <w:pStyle w:val="Listaconletras"/>
      </w:pPr>
      <w:r>
        <w:t>Lista con letras</w:t>
      </w:r>
    </w:p>
    <w:p w:rsidR="000E5DCA" w:rsidRDefault="000E5DCA">
      <w:pPr>
        <w:pStyle w:val="Normalindentado"/>
      </w:pPr>
      <w:r>
        <w:t>Normal indentado</w:t>
      </w:r>
    </w:p>
    <w:p w:rsidR="000E5DCA" w:rsidRDefault="000E5DCA">
      <w:pPr>
        <w:pStyle w:val="Listaconletras2"/>
      </w:pPr>
      <w:r>
        <w:t>Lista con letras 2</w:t>
      </w:r>
    </w:p>
    <w:p w:rsidR="000E5DCA" w:rsidRDefault="000E5DCA">
      <w:pPr>
        <w:pStyle w:val="Listaconletras2"/>
      </w:pPr>
      <w:r>
        <w:t>Lista con letras 2</w:t>
      </w:r>
    </w:p>
    <w:p w:rsidR="000E5DCA" w:rsidRDefault="000E5DCA">
      <w:pPr>
        <w:pStyle w:val="ListNumber"/>
      </w:pPr>
      <w:r>
        <w:t>Lista con números</w:t>
      </w:r>
    </w:p>
    <w:p w:rsidR="000E5DCA" w:rsidRDefault="000E5DCA">
      <w:pPr>
        <w:pStyle w:val="Normalindentado"/>
      </w:pPr>
      <w:r>
        <w:t>Normal indentado</w:t>
      </w:r>
    </w:p>
    <w:p w:rsidR="000E5DCA" w:rsidRDefault="000E5DCA">
      <w:pPr>
        <w:pStyle w:val="ListNumber2"/>
      </w:pPr>
      <w:r>
        <w:t>Lista con números 2</w:t>
      </w:r>
    </w:p>
    <w:p w:rsidR="000E5DCA" w:rsidRDefault="000E5DCA">
      <w:pPr>
        <w:pStyle w:val="ListBullet"/>
      </w:pPr>
      <w:r>
        <w:lastRenderedPageBreak/>
        <w:t>Lista con viñetas</w:t>
      </w:r>
    </w:p>
    <w:p w:rsidR="000E5DCA" w:rsidRDefault="000E5DCA">
      <w:pPr>
        <w:pStyle w:val="Normalindentado"/>
      </w:pPr>
      <w:r>
        <w:t>Normal indentado</w:t>
      </w:r>
    </w:p>
    <w:p w:rsidR="000E5DCA" w:rsidRDefault="000E5DCA">
      <w:pPr>
        <w:pStyle w:val="ListBullet2"/>
      </w:pPr>
      <w:r>
        <w:t>Lista con viñetas 2</w:t>
      </w:r>
    </w:p>
    <w:p w:rsidR="000E5DCA" w:rsidRDefault="000E5DCA">
      <w:r>
        <w:t>Normal</w:t>
      </w:r>
    </w:p>
    <w:p w:rsidR="008E412A" w:rsidRDefault="008E412A"/>
    <w:p w:rsidR="008E412A" w:rsidRDefault="008E412A">
      <w:pPr>
        <w:sectPr w:rsidR="008E412A" w:rsidSect="008E042E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 w:code="9"/>
          <w:pgMar w:top="1418" w:right="1134" w:bottom="1418" w:left="1134" w:header="720" w:footer="720" w:gutter="567"/>
          <w:cols w:space="720"/>
          <w:titlePg/>
        </w:sectPr>
      </w:pPr>
    </w:p>
    <w:p w:rsidR="008E412A" w:rsidRDefault="008E412A" w:rsidP="008E412A">
      <w:pPr>
        <w:pStyle w:val="Heading1"/>
        <w:numPr>
          <w:ilvl w:val="0"/>
          <w:numId w:val="0"/>
        </w:numPr>
      </w:pPr>
      <w:r>
        <w:lastRenderedPageBreak/>
        <w:t xml:space="preserve">Apéndice A   </w:t>
      </w:r>
      <w:r w:rsidR="001E6B86">
        <w:t>Este</w:t>
      </w:r>
      <w:r>
        <w:t xml:space="preserve"> e</w:t>
      </w:r>
      <w:r w:rsidR="001E6B86">
        <w:t>s</w:t>
      </w:r>
      <w:r>
        <w:t xml:space="preserve"> un apéndice</w:t>
      </w:r>
    </w:p>
    <w:p w:rsidR="008E412A" w:rsidRDefault="001E6B86" w:rsidP="001E6B86">
      <w:pPr>
        <w:pStyle w:val="Heading2"/>
        <w:numPr>
          <w:ilvl w:val="0"/>
          <w:numId w:val="0"/>
        </w:numPr>
      </w:pPr>
      <w:r>
        <w:t xml:space="preserve">A.1   </w:t>
      </w:r>
      <w:r w:rsidR="008E412A">
        <w:t>Título 2 en un apéndice</w:t>
      </w:r>
    </w:p>
    <w:p w:rsidR="001E6B86" w:rsidRDefault="001E6B86" w:rsidP="001E6B86">
      <w:pPr>
        <w:pStyle w:val="Heading3"/>
        <w:numPr>
          <w:ilvl w:val="0"/>
          <w:numId w:val="0"/>
        </w:numPr>
      </w:pPr>
      <w:r>
        <w:t>A.1.1   Título 3 en un apéndice</w:t>
      </w:r>
    </w:p>
    <w:p w:rsidR="001E6B86" w:rsidRDefault="001E6B86" w:rsidP="001E6B86">
      <w:pPr>
        <w:pStyle w:val="Heading4"/>
        <w:numPr>
          <w:ilvl w:val="0"/>
          <w:numId w:val="0"/>
        </w:numPr>
      </w:pPr>
      <w:r>
        <w:t>A.1.1.1   Título 4 en un apéndice</w:t>
      </w:r>
    </w:p>
    <w:p w:rsidR="000C3D5C" w:rsidRPr="001E6B86" w:rsidRDefault="000C3D5C" w:rsidP="000C3D5C">
      <w:r>
        <w:t>Todas las entidades numerables, tales como ecuaciones (ver ec. (A-1)), secciones, figuras y tablas, deben incluir el número de apéndice.</w:t>
      </w:r>
    </w:p>
    <w:p w:rsidR="001E6B86" w:rsidRPr="001E6B86" w:rsidRDefault="000C3D5C" w:rsidP="000C3D5C">
      <w:pPr>
        <w:pStyle w:val="Ecuacin"/>
      </w:pPr>
      <w:r>
        <w:t>Ecuación en apéndice</w:t>
      </w:r>
      <w:r>
        <w:tab/>
      </w:r>
      <w:r w:rsidRPr="000C3D5C">
        <w:rPr>
          <w:i/>
        </w:rPr>
        <w:t>A</w:t>
      </w:r>
      <w:r>
        <w:t> + </w:t>
      </w:r>
      <w:r w:rsidRPr="000C3D5C">
        <w:rPr>
          <w:i/>
        </w:rPr>
        <w:t>B</w:t>
      </w:r>
      <w:r>
        <w:t> = </w:t>
      </w:r>
      <w:r w:rsidRPr="000C3D5C">
        <w:rPr>
          <w:i/>
        </w:rPr>
        <w:t>C</w:t>
      </w:r>
      <w:r>
        <w:tab/>
        <w:t>(A-1)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D87564" w:rsidRPr="001E6B86" w:rsidRDefault="00D87564" w:rsidP="00D87564">
      <w:r>
        <w:t>Normal</w:t>
      </w:r>
    </w:p>
    <w:p w:rsidR="00D87564" w:rsidRPr="001E6B86" w:rsidRDefault="00D87564" w:rsidP="00D87564">
      <w:r>
        <w:t>Normal</w:t>
      </w:r>
    </w:p>
    <w:p w:rsidR="00D87564" w:rsidRPr="001E6B86" w:rsidRDefault="00D87564" w:rsidP="00D87564">
      <w:r>
        <w:t>Normal</w:t>
      </w:r>
    </w:p>
    <w:p w:rsidR="00D87564" w:rsidRPr="001E6B86" w:rsidRDefault="00D87564" w:rsidP="00D87564">
      <w:r>
        <w:t>Normal</w:t>
      </w:r>
    </w:p>
    <w:p w:rsidR="00D87564" w:rsidRPr="001E6B86" w:rsidRDefault="00D87564" w:rsidP="00D87564">
      <w:r>
        <w:t>Normal</w:t>
      </w:r>
    </w:p>
    <w:p w:rsidR="00D87564" w:rsidRPr="001E6B86" w:rsidRDefault="00D87564" w:rsidP="00D87564">
      <w:r>
        <w:t>Normal</w:t>
      </w:r>
    </w:p>
    <w:p w:rsidR="00D87564" w:rsidRPr="001E6B86" w:rsidRDefault="00D87564" w:rsidP="00D87564">
      <w:r>
        <w:t>Normal</w:t>
      </w:r>
    </w:p>
    <w:p w:rsidR="00D87564" w:rsidRPr="001E6B86" w:rsidRDefault="00D87564" w:rsidP="00D87564">
      <w:r>
        <w:t>Normal</w:t>
      </w:r>
    </w:p>
    <w:p w:rsidR="00E664D4" w:rsidRPr="001E6B86" w:rsidRDefault="00E664D4" w:rsidP="00E664D4">
      <w:r>
        <w:lastRenderedPageBreak/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Pr="001E6B86" w:rsidRDefault="00E664D4" w:rsidP="00E664D4">
      <w:r>
        <w:t>Normal</w:t>
      </w:r>
    </w:p>
    <w:p w:rsidR="00E664D4" w:rsidRDefault="00E664D4" w:rsidP="005716CC"/>
    <w:p w:rsidR="00295DE3" w:rsidRDefault="00295DE3" w:rsidP="005716CC">
      <w:pPr>
        <w:sectPr w:rsidR="00295DE3" w:rsidSect="00011FEC">
          <w:headerReference w:type="default" r:id="rId24"/>
          <w:footerReference w:type="default" r:id="rId25"/>
          <w:headerReference w:type="first" r:id="rId26"/>
          <w:footerReference w:type="first" r:id="rId27"/>
          <w:pgSz w:w="11906" w:h="16838" w:code="9"/>
          <w:pgMar w:top="1418" w:right="1134" w:bottom="1418" w:left="1134" w:header="720" w:footer="720" w:gutter="567"/>
          <w:cols w:space="720"/>
          <w:titlePg/>
        </w:sectPr>
      </w:pPr>
    </w:p>
    <w:p w:rsidR="00295DE3" w:rsidRDefault="00295DE3" w:rsidP="00295DE3">
      <w:pPr>
        <w:pStyle w:val="Heading1"/>
        <w:numPr>
          <w:ilvl w:val="0"/>
          <w:numId w:val="0"/>
        </w:numPr>
      </w:pPr>
      <w:r>
        <w:lastRenderedPageBreak/>
        <w:t>Referencias</w:t>
      </w:r>
    </w:p>
    <w:p w:rsidR="00285D3D" w:rsidRPr="00285D3D" w:rsidRDefault="00285D3D" w:rsidP="00A84DA4">
      <w:r w:rsidRPr="00285D3D">
        <w:t>Las citas bibliográficas deberán ser listadas al final de la tesis, en</w:t>
      </w:r>
      <w:r>
        <w:t xml:space="preserve"> el orden en que fueron citadas</w:t>
      </w:r>
      <w:r w:rsidRPr="00285D3D">
        <w:t xml:space="preserve">. Sólo los trabajos que han sido citados en el texto de la tesis deberán aparecer en el listado. Las entradas en la lista deberán seguir el esquema que se detalla </w:t>
      </w:r>
      <w:r>
        <w:t>más abajo</w:t>
      </w:r>
      <w:r w:rsidRPr="00285D3D">
        <w:t>, dependiendo del tipo de cita. El trabajo de Apellido3 y col</w:t>
      </w:r>
      <w:r>
        <w:t> [1]</w:t>
      </w:r>
      <w:r w:rsidRPr="00285D3D">
        <w:t xml:space="preserve"> se trata de un libro, mientras que Apellido6</w:t>
      </w:r>
      <w:r>
        <w:t> [2]</w:t>
      </w:r>
      <w:r w:rsidRPr="00285D3D">
        <w:t xml:space="preserve"> se trata de una tesis/tesina. Al citar un trabajo no es necesario mencionar el apellido del/de los autor/es, simplemente puede citarse el número entre corchetes, como en</w:t>
      </w:r>
      <w:r>
        <w:t> [3]</w:t>
      </w:r>
      <w:r w:rsidRPr="00285D3D">
        <w:t xml:space="preserve"> (éste es un artículo en una publicación periódica),</w:t>
      </w:r>
      <w:r>
        <w:t> [4]</w:t>
      </w:r>
      <w:r w:rsidRPr="00285D3D">
        <w:t xml:space="preserve"> (trabajo publicado en acta de congreso),</w:t>
      </w:r>
      <w:r>
        <w:t> [5]</w:t>
      </w:r>
      <w:r w:rsidRPr="00285D3D">
        <w:t xml:space="preserve"> (capítulo de un libro de editores) o</w:t>
      </w:r>
      <w:r>
        <w:t> [6]</w:t>
      </w:r>
      <w:r w:rsidRPr="00285D3D">
        <w:t xml:space="preserve"> (capítulo de libro).</w:t>
      </w:r>
    </w:p>
    <w:p w:rsidR="00285D3D" w:rsidRDefault="00285D3D" w:rsidP="00285D3D">
      <w:pPr>
        <w:pStyle w:val="Bibliografa"/>
      </w:pPr>
      <w:r>
        <w:t xml:space="preserve">Apellido3, Q., Apellido4, R. y Apellido5, S. T.: </w:t>
      </w:r>
      <w:r w:rsidR="00905DE6" w:rsidRPr="00DA1CBB">
        <w:rPr>
          <w:i/>
        </w:rPr>
        <w:t>Título</w:t>
      </w:r>
      <w:r w:rsidRPr="00905DE6">
        <w:rPr>
          <w:i/>
        </w:rPr>
        <w:t xml:space="preserve"> del libro</w:t>
      </w:r>
      <w:r>
        <w:t>. Editorial, Ciudad, 2008.</w:t>
      </w:r>
    </w:p>
    <w:p w:rsidR="00285D3D" w:rsidRDefault="00285D3D" w:rsidP="00905DE6">
      <w:pPr>
        <w:pStyle w:val="Bibliografa"/>
      </w:pPr>
      <w:r>
        <w:t xml:space="preserve">Apellido6, U.: </w:t>
      </w:r>
      <w:r w:rsidR="00905DE6" w:rsidRPr="00DA1CBB">
        <w:rPr>
          <w:i/>
        </w:rPr>
        <w:t>Título</w:t>
      </w:r>
      <w:r w:rsidRPr="00905DE6">
        <w:rPr>
          <w:i/>
        </w:rPr>
        <w:t xml:space="preserve"> de tesis</w:t>
      </w:r>
      <w:r>
        <w:t>. Tesis Doctoral / Tesis de Mag</w:t>
      </w:r>
      <w:r w:rsidR="00905DE6">
        <w:t xml:space="preserve">íster / Tesina de Grado, </w:t>
      </w:r>
      <w:r>
        <w:t>Facultad-Universidad, Junio 2007.</w:t>
      </w:r>
    </w:p>
    <w:p w:rsidR="00285D3D" w:rsidRDefault="00285D3D" w:rsidP="00905DE6">
      <w:pPr>
        <w:pStyle w:val="Bibliografa"/>
      </w:pPr>
      <w:r>
        <w:t xml:space="preserve">Apellido1, N. y Apellido2, O. P.: </w:t>
      </w:r>
      <w:r w:rsidR="00905DE6" w:rsidRPr="00DA1CBB">
        <w:rPr>
          <w:i/>
        </w:rPr>
        <w:t>Título</w:t>
      </w:r>
      <w:r w:rsidRPr="00905DE6">
        <w:rPr>
          <w:i/>
        </w:rPr>
        <w:t xml:space="preserve"> del trabajo en publicaci</w:t>
      </w:r>
      <w:r w:rsidR="00905DE6">
        <w:rPr>
          <w:i/>
        </w:rPr>
        <w:t>ó</w:t>
      </w:r>
      <w:r w:rsidRPr="00905DE6">
        <w:rPr>
          <w:i/>
        </w:rPr>
        <w:t>n peri</w:t>
      </w:r>
      <w:r w:rsidR="00905DE6">
        <w:rPr>
          <w:i/>
        </w:rPr>
        <w:t>ó</w:t>
      </w:r>
      <w:r w:rsidRPr="00905DE6">
        <w:rPr>
          <w:i/>
        </w:rPr>
        <w:t>dica</w:t>
      </w:r>
      <w:r>
        <w:t>. Nombre</w:t>
      </w:r>
      <w:r w:rsidR="00905DE6">
        <w:t xml:space="preserve"> </w:t>
      </w:r>
      <w:r>
        <w:t>publicaci</w:t>
      </w:r>
      <w:r w:rsidR="00905DE6">
        <w:t>ó</w:t>
      </w:r>
      <w:r>
        <w:t>n peri</w:t>
      </w:r>
      <w:r w:rsidR="00905DE6">
        <w:t>ó</w:t>
      </w:r>
      <w:r>
        <w:t>dica, 1:10–15, 2007.</w:t>
      </w:r>
    </w:p>
    <w:p w:rsidR="00285D3D" w:rsidRDefault="00285D3D" w:rsidP="00285D3D">
      <w:pPr>
        <w:pStyle w:val="Bibliografa"/>
      </w:pPr>
      <w:r>
        <w:t xml:space="preserve">Apellido3, Q., Apellido4, R. y Apellido5, S. T.: </w:t>
      </w:r>
      <w:r w:rsidR="00905DE6" w:rsidRPr="00DA1CBB">
        <w:rPr>
          <w:i/>
        </w:rPr>
        <w:t>Título</w:t>
      </w:r>
      <w:r w:rsidRPr="00905DE6">
        <w:rPr>
          <w:i/>
        </w:rPr>
        <w:t xml:space="preserve"> del trabajo publicado en acta de</w:t>
      </w:r>
      <w:r w:rsidR="00905DE6" w:rsidRPr="00905DE6">
        <w:rPr>
          <w:i/>
        </w:rPr>
        <w:t xml:space="preserve"> </w:t>
      </w:r>
      <w:r w:rsidRPr="00905DE6">
        <w:rPr>
          <w:i/>
        </w:rPr>
        <w:t>congreso</w:t>
      </w:r>
      <w:r>
        <w:t xml:space="preserve">. En </w:t>
      </w:r>
      <w:r w:rsidR="00905DE6" w:rsidRPr="00DA1CBB">
        <w:rPr>
          <w:i/>
        </w:rPr>
        <w:t>Título</w:t>
      </w:r>
      <w:r w:rsidRPr="00905DE6">
        <w:rPr>
          <w:i/>
        </w:rPr>
        <w:t xml:space="preserve"> del acta del congreso</w:t>
      </w:r>
      <w:r>
        <w:t>, volumen 1, p</w:t>
      </w:r>
      <w:r w:rsidR="00905DE6">
        <w:t>á</w:t>
      </w:r>
      <w:r>
        <w:t>ginas 10–15, 2007.</w:t>
      </w:r>
    </w:p>
    <w:p w:rsidR="00285D3D" w:rsidRDefault="00285D3D" w:rsidP="00285D3D">
      <w:pPr>
        <w:pStyle w:val="Bibliografa"/>
      </w:pPr>
      <w:r>
        <w:t xml:space="preserve">Apellido7, V., Apellido8, W. y Apellido9, X. Y.: </w:t>
      </w:r>
      <w:r w:rsidR="00905DE6" w:rsidRPr="00DA1CBB">
        <w:rPr>
          <w:i/>
        </w:rPr>
        <w:t>Título</w:t>
      </w:r>
      <w:r w:rsidRPr="00905DE6">
        <w:rPr>
          <w:i/>
        </w:rPr>
        <w:t xml:space="preserve"> del cap</w:t>
      </w:r>
      <w:r w:rsidR="00905DE6">
        <w:rPr>
          <w:i/>
        </w:rPr>
        <w:t>í</w:t>
      </w:r>
      <w:r w:rsidRPr="00905DE6">
        <w:rPr>
          <w:i/>
        </w:rPr>
        <w:t>tulo de un libro de editores</w:t>
      </w:r>
      <w:r>
        <w:t>.</w:t>
      </w:r>
      <w:r w:rsidR="00905DE6">
        <w:t xml:space="preserve"> </w:t>
      </w:r>
      <w:r>
        <w:t xml:space="preserve">En Apellido10, Z. y Apellido11, A. (editores): </w:t>
      </w:r>
      <w:r w:rsidR="00905DE6" w:rsidRPr="00DA1CBB">
        <w:rPr>
          <w:i/>
        </w:rPr>
        <w:t>Título</w:t>
      </w:r>
      <w:r w:rsidRPr="00905DE6">
        <w:rPr>
          <w:i/>
        </w:rPr>
        <w:t xml:space="preserve"> del libro de editores</w:t>
      </w:r>
      <w:r>
        <w:t>, cap</w:t>
      </w:r>
      <w:r w:rsidR="00905DE6">
        <w:t>í</w:t>
      </w:r>
      <w:r>
        <w:t>tulo 1,</w:t>
      </w:r>
      <w:r w:rsidR="00905DE6">
        <w:t xml:space="preserve"> </w:t>
      </w:r>
      <w:r>
        <w:t>p</w:t>
      </w:r>
      <w:r w:rsidR="00905DE6">
        <w:t>á</w:t>
      </w:r>
      <w:r>
        <w:t>ginas 10–15. Editorial, Ciudad, 2007.</w:t>
      </w:r>
    </w:p>
    <w:p w:rsidR="00CF3E8E" w:rsidRDefault="00285D3D">
      <w:pPr>
        <w:pStyle w:val="Bibliografa"/>
      </w:pPr>
      <w:r>
        <w:t xml:space="preserve">Apellido6, U.: </w:t>
      </w:r>
      <w:r w:rsidR="00905DE6" w:rsidRPr="00DA1CBB">
        <w:rPr>
          <w:i/>
        </w:rPr>
        <w:t>Título</w:t>
      </w:r>
      <w:r w:rsidRPr="00905DE6">
        <w:rPr>
          <w:i/>
        </w:rPr>
        <w:t xml:space="preserve"> del libro</w:t>
      </w:r>
      <w:r>
        <w:t>, cap</w:t>
      </w:r>
      <w:r w:rsidR="00905DE6">
        <w:t>í</w:t>
      </w:r>
      <w:r>
        <w:t>tulo 1, p</w:t>
      </w:r>
      <w:r w:rsidR="00905DE6">
        <w:t>á</w:t>
      </w:r>
      <w:r>
        <w:t>ginas 10–15. Editorial, Ciudad, 2003</w:t>
      </w:r>
      <w:r w:rsidR="00905DE6">
        <w:t>.</w:t>
      </w:r>
    </w:p>
    <w:sectPr w:rsidR="00CF3E8E" w:rsidSect="00011FEC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418" w:right="1134" w:bottom="1418" w:left="1134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876" w:rsidRDefault="008D3876">
      <w:r>
        <w:separator/>
      </w:r>
    </w:p>
    <w:p w:rsidR="008D3876" w:rsidRDefault="008D3876"/>
  </w:endnote>
  <w:endnote w:type="continuationSeparator" w:id="0">
    <w:p w:rsidR="008D3876" w:rsidRDefault="008D3876">
      <w:r>
        <w:continuationSeparator/>
      </w:r>
    </w:p>
    <w:p w:rsidR="008D3876" w:rsidRDefault="008D3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011F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5DE6" w:rsidRDefault="00905DE6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 w:rsidR="003421AC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1-1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 w:rsidR="003421A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8E042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 w:rsidR="003421A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21AC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Pr="0013690F" w:rsidRDefault="00905DE6" w:rsidP="00136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876" w:rsidRDefault="008D3876">
      <w:r>
        <w:separator/>
      </w:r>
    </w:p>
    <w:p w:rsidR="008D3876" w:rsidRDefault="008D3876"/>
  </w:footnote>
  <w:footnote w:type="continuationSeparator" w:id="0">
    <w:p w:rsidR="008D3876" w:rsidRDefault="008D3876">
      <w:r>
        <w:separator/>
      </w:r>
    </w:p>
    <w:p w:rsidR="008D3876" w:rsidRDefault="008D3876"/>
  </w:footnote>
  <w:footnote w:type="continuationNotice" w:id="1">
    <w:p w:rsidR="008D3876" w:rsidRDefault="008D3876">
      <w:pPr>
        <w:rPr>
          <w:i/>
          <w:sz w:val="18"/>
        </w:rPr>
      </w:pPr>
      <w:r>
        <w:rPr>
          <w:i/>
          <w:sz w:val="18"/>
        </w:rPr>
        <w:t>(continuación de nota al pie)</w:t>
      </w:r>
    </w:p>
    <w:p w:rsidR="008D3876" w:rsidRDefault="008D3876"/>
  </w:footnote>
  <w:footnote w:id="2">
    <w:p w:rsidR="00905DE6" w:rsidRPr="002030EA" w:rsidRDefault="00905DE6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Esto es una nota al pie usando “Texto nota pie”.</w:t>
      </w:r>
    </w:p>
  </w:footnote>
  <w:footnote w:id="3">
    <w:p w:rsidR="00905DE6" w:rsidRPr="001843CC" w:rsidRDefault="00905DE6" w:rsidP="001843CC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_tradnl"/>
        </w:rPr>
        <w:t>El Editor de Ecuaciones aplica automáticamente este tipo de formato.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5DE6" w:rsidRDefault="00905DE6" w:rsidP="0013690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Pr="0013690F" w:rsidRDefault="00905DE6" w:rsidP="0013690F">
    <w:pPr>
      <w:pStyle w:val="Header"/>
      <w:rPr>
        <w:rStyle w:val="PageNumber"/>
      </w:rPr>
    </w:pPr>
    <w:r>
      <w:rPr>
        <w:rStyle w:val="PageNumber"/>
      </w:rPr>
      <w:tab/>
      <w:t>Referencias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Pr="0013690F" w:rsidRDefault="00905DE6" w:rsidP="00136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Pr="000157A1" w:rsidRDefault="00905DE6" w:rsidP="0013690F">
    <w:pPr>
      <w:pStyle w:val="Head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21AC">
      <w:rPr>
        <w:rStyle w:val="PageNumber"/>
        <w:noProof/>
      </w:rPr>
      <w:t>IX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Header"/>
    </w:pPr>
    <w:r>
      <w:rPr>
        <w:rStyle w:val="PageNumber"/>
      </w:rPr>
      <w:tab/>
      <w:t xml:space="preserve">Capítulo 1. </w:t>
    </w:r>
    <w:r w:rsidRPr="00D87564">
      <w:rPr>
        <w:rStyle w:val="PageNumber"/>
      </w:rPr>
      <w:t>El título de primer nivel es “Título 1”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 w:rsidR="003421AC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5DE6" w:rsidRDefault="00905DE6" w:rsidP="001E6B86">
    <w:pPr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Header"/>
    </w:pPr>
    <w:r>
      <w:rPr>
        <w:rStyle w:val="PageNumber"/>
      </w:rPr>
      <w:tab/>
      <w:t>Capítulo 2. Título del segundo capítulo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21AC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Pr="001E6B86" w:rsidRDefault="00905DE6" w:rsidP="0013690F">
    <w:pPr>
      <w:pStyle w:val="Header"/>
    </w:pPr>
    <w:r>
      <w:rPr>
        <w:rStyle w:val="PageNumber"/>
      </w:rPr>
      <w:tab/>
      <w:t>Apéndice A. Este es un apéndice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21AC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DE6" w:rsidRDefault="00905DE6" w:rsidP="00136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A085066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" w15:restartNumberingAfterBreak="0">
    <w:nsid w:val="0B6B2BD8"/>
    <w:multiLevelType w:val="multilevel"/>
    <w:tmpl w:val="5CE65186"/>
    <w:lvl w:ilvl="0">
      <w:start w:val="1"/>
      <w:numFmt w:val="decimal"/>
      <w:pStyle w:val="Heading1"/>
      <w:suff w:val="nothing"/>
      <w:lvlText w:val="Capítulo %1 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nothing"/>
      <w:lvlText w:val="%1.%2 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C4E49FD"/>
    <w:multiLevelType w:val="singleLevel"/>
    <w:tmpl w:val="A9D87116"/>
    <w:lvl w:ilvl="0">
      <w:start w:val="1"/>
      <w:numFmt w:val="upperRoman"/>
      <w:pStyle w:val="Listaconnmerosromanos"/>
      <w:lvlText w:val="%1)"/>
      <w:lvlJc w:val="left"/>
      <w:pPr>
        <w:tabs>
          <w:tab w:val="num" w:pos="1080"/>
        </w:tabs>
        <w:ind w:left="851" w:hanging="491"/>
      </w:pPr>
    </w:lvl>
  </w:abstractNum>
  <w:abstractNum w:abstractNumId="3" w15:restartNumberingAfterBreak="0">
    <w:nsid w:val="407C0537"/>
    <w:multiLevelType w:val="singleLevel"/>
    <w:tmpl w:val="41F0001C"/>
    <w:lvl w:ilvl="0">
      <w:start w:val="1"/>
      <w:numFmt w:val="decimal"/>
      <w:pStyle w:val="ListNumber2"/>
      <w:lvlText w:val="%1)"/>
      <w:lvlJc w:val="left"/>
      <w:pPr>
        <w:tabs>
          <w:tab w:val="num" w:pos="1134"/>
        </w:tabs>
        <w:ind w:left="1134" w:hanging="567"/>
      </w:pPr>
    </w:lvl>
  </w:abstractNum>
  <w:abstractNum w:abstractNumId="4" w15:restartNumberingAfterBreak="0">
    <w:nsid w:val="4F78025D"/>
    <w:multiLevelType w:val="singleLevel"/>
    <w:tmpl w:val="AA12EF5E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723" w:hanging="360"/>
      </w:pPr>
    </w:lvl>
  </w:abstractNum>
  <w:abstractNum w:abstractNumId="5" w15:restartNumberingAfterBreak="0">
    <w:nsid w:val="572E5A66"/>
    <w:multiLevelType w:val="singleLevel"/>
    <w:tmpl w:val="0402F8E4"/>
    <w:lvl w:ilvl="0">
      <w:start w:val="1"/>
      <w:numFmt w:val="lowerLetter"/>
      <w:pStyle w:val="Listaconletras2"/>
      <w:lvlText w:val="%1)"/>
      <w:lvlJc w:val="left"/>
      <w:pPr>
        <w:tabs>
          <w:tab w:val="num" w:pos="1134"/>
        </w:tabs>
        <w:ind w:left="1134" w:hanging="567"/>
      </w:pPr>
    </w:lvl>
  </w:abstractNum>
  <w:abstractNum w:abstractNumId="6" w15:restartNumberingAfterBreak="0">
    <w:nsid w:val="5BAD3654"/>
    <w:multiLevelType w:val="hybridMultilevel"/>
    <w:tmpl w:val="7FA42C12"/>
    <w:lvl w:ilvl="0" w:tplc="E8DE50BA">
      <w:start w:val="1"/>
      <w:numFmt w:val="decimal"/>
      <w:pStyle w:val="Bibliograf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BD3CD7"/>
    <w:multiLevelType w:val="singleLevel"/>
    <w:tmpl w:val="900242A8"/>
    <w:lvl w:ilvl="0">
      <w:start w:val="1"/>
      <w:numFmt w:val="lowerLetter"/>
      <w:pStyle w:val="Listaconletras"/>
      <w:lvlText w:val="%1)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73AB3FB0"/>
    <w:multiLevelType w:val="singleLevel"/>
    <w:tmpl w:val="F544E7CC"/>
    <w:lvl w:ilvl="0">
      <w:start w:val="1"/>
      <w:numFmt w:val="bullet"/>
      <w:pStyle w:val="ListBullet2"/>
      <w:lvlText w:val="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12"/>
      </w:rPr>
    </w:lvl>
  </w:abstractNum>
  <w:abstractNum w:abstractNumId="9" w15:restartNumberingAfterBreak="0">
    <w:nsid w:val="7E8F7CD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AC"/>
    <w:rsid w:val="000005FF"/>
    <w:rsid w:val="00011FEC"/>
    <w:rsid w:val="000157A1"/>
    <w:rsid w:val="00026615"/>
    <w:rsid w:val="000448E6"/>
    <w:rsid w:val="000C3D5C"/>
    <w:rsid w:val="000E2164"/>
    <w:rsid w:val="000E5DCA"/>
    <w:rsid w:val="000E7B6E"/>
    <w:rsid w:val="000F6A4C"/>
    <w:rsid w:val="0013690F"/>
    <w:rsid w:val="001843CC"/>
    <w:rsid w:val="00186140"/>
    <w:rsid w:val="001B366D"/>
    <w:rsid w:val="001D7F0C"/>
    <w:rsid w:val="001E6B86"/>
    <w:rsid w:val="002030EA"/>
    <w:rsid w:val="00210199"/>
    <w:rsid w:val="00212055"/>
    <w:rsid w:val="002237E0"/>
    <w:rsid w:val="0022543E"/>
    <w:rsid w:val="00285D3D"/>
    <w:rsid w:val="00295DE3"/>
    <w:rsid w:val="002D6288"/>
    <w:rsid w:val="002F284A"/>
    <w:rsid w:val="0031000A"/>
    <w:rsid w:val="003421AC"/>
    <w:rsid w:val="00366463"/>
    <w:rsid w:val="00371512"/>
    <w:rsid w:val="0037742F"/>
    <w:rsid w:val="003942FA"/>
    <w:rsid w:val="0040451A"/>
    <w:rsid w:val="00412165"/>
    <w:rsid w:val="00420A27"/>
    <w:rsid w:val="004340A3"/>
    <w:rsid w:val="00492E81"/>
    <w:rsid w:val="004D2638"/>
    <w:rsid w:val="004E5FF9"/>
    <w:rsid w:val="004F082B"/>
    <w:rsid w:val="00533AB4"/>
    <w:rsid w:val="005716CC"/>
    <w:rsid w:val="005921B1"/>
    <w:rsid w:val="00645B64"/>
    <w:rsid w:val="006A01AA"/>
    <w:rsid w:val="00737E16"/>
    <w:rsid w:val="00864264"/>
    <w:rsid w:val="00884829"/>
    <w:rsid w:val="008855B0"/>
    <w:rsid w:val="008A3F4C"/>
    <w:rsid w:val="008C4C31"/>
    <w:rsid w:val="008D3876"/>
    <w:rsid w:val="008E042E"/>
    <w:rsid w:val="008E412A"/>
    <w:rsid w:val="00902E39"/>
    <w:rsid w:val="00905DE6"/>
    <w:rsid w:val="00915435"/>
    <w:rsid w:val="00917DD8"/>
    <w:rsid w:val="00990A0C"/>
    <w:rsid w:val="009A531E"/>
    <w:rsid w:val="009A710F"/>
    <w:rsid w:val="009B7DEB"/>
    <w:rsid w:val="009C5E4C"/>
    <w:rsid w:val="009D67A2"/>
    <w:rsid w:val="009E60CD"/>
    <w:rsid w:val="009F506F"/>
    <w:rsid w:val="00A17231"/>
    <w:rsid w:val="00A374DC"/>
    <w:rsid w:val="00A51F95"/>
    <w:rsid w:val="00A818EE"/>
    <w:rsid w:val="00A82A2A"/>
    <w:rsid w:val="00A84DA4"/>
    <w:rsid w:val="00AE47B3"/>
    <w:rsid w:val="00AE4AA4"/>
    <w:rsid w:val="00AF2E76"/>
    <w:rsid w:val="00B43772"/>
    <w:rsid w:val="00B5089A"/>
    <w:rsid w:val="00C05D68"/>
    <w:rsid w:val="00C4510A"/>
    <w:rsid w:val="00CD45D1"/>
    <w:rsid w:val="00CF1A53"/>
    <w:rsid w:val="00CF3E8E"/>
    <w:rsid w:val="00D2586B"/>
    <w:rsid w:val="00D87564"/>
    <w:rsid w:val="00DA1CBB"/>
    <w:rsid w:val="00DE7F20"/>
    <w:rsid w:val="00E26614"/>
    <w:rsid w:val="00E664D4"/>
    <w:rsid w:val="00E7104C"/>
    <w:rsid w:val="00E8593B"/>
    <w:rsid w:val="00E92FA8"/>
    <w:rsid w:val="00EB60E8"/>
    <w:rsid w:val="00EE7155"/>
    <w:rsid w:val="00F14F0C"/>
    <w:rsid w:val="00F25AF1"/>
    <w:rsid w:val="00F267A3"/>
    <w:rsid w:val="00F307F6"/>
    <w:rsid w:val="00F9675A"/>
    <w:rsid w:val="00FB1C21"/>
    <w:rsid w:val="00FE3274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798E0B0-A1F0-4698-9B44-4442DD15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43CC"/>
    <w:pPr>
      <w:spacing w:after="120" w:line="360" w:lineRule="auto"/>
      <w:ind w:firstLine="357"/>
      <w:jc w:val="both"/>
    </w:pPr>
    <w:rPr>
      <w:sz w:val="24"/>
      <w:szCs w:val="24"/>
      <w:lang w:val="es-ES" w:eastAsia="es-ES"/>
    </w:rPr>
  </w:style>
  <w:style w:type="paragraph" w:styleId="Heading1">
    <w:name w:val="heading 1"/>
    <w:basedOn w:val="Ttulo-base"/>
    <w:next w:val="Normal"/>
    <w:qFormat/>
    <w:rsid w:val="00E664D4"/>
    <w:pPr>
      <w:pageBreakBefore/>
      <w:numPr>
        <w:numId w:val="2"/>
      </w:numPr>
      <w:spacing w:before="720" w:after="720"/>
      <w:ind w:left="431" w:hanging="431"/>
      <w:outlineLvl w:val="0"/>
    </w:pPr>
    <w:rPr>
      <w:b/>
      <w:spacing w:val="20"/>
      <w:kern w:val="16"/>
      <w:sz w:val="28"/>
      <w:szCs w:val="28"/>
    </w:rPr>
  </w:style>
  <w:style w:type="paragraph" w:styleId="Heading2">
    <w:name w:val="heading 2"/>
    <w:basedOn w:val="Ttulo-base"/>
    <w:next w:val="Normal"/>
    <w:qFormat/>
    <w:rsid w:val="00E664D4"/>
    <w:pPr>
      <w:numPr>
        <w:ilvl w:val="1"/>
        <w:numId w:val="2"/>
      </w:numPr>
      <w:spacing w:after="240"/>
      <w:jc w:val="center"/>
      <w:outlineLvl w:val="1"/>
    </w:pPr>
    <w:rPr>
      <w:b/>
      <w:smallCaps/>
      <w:spacing w:val="10"/>
    </w:rPr>
  </w:style>
  <w:style w:type="paragraph" w:styleId="Heading3">
    <w:name w:val="heading 3"/>
    <w:basedOn w:val="Ttulo-base"/>
    <w:next w:val="Normal"/>
    <w:qFormat/>
    <w:rsid w:val="00E664D4"/>
    <w:pPr>
      <w:numPr>
        <w:ilvl w:val="2"/>
        <w:numId w:val="2"/>
      </w:numPr>
      <w:spacing w:after="240"/>
      <w:outlineLvl w:val="2"/>
    </w:pPr>
    <w:rPr>
      <w:smallCaps/>
    </w:rPr>
  </w:style>
  <w:style w:type="paragraph" w:styleId="Heading4">
    <w:name w:val="heading 4"/>
    <w:basedOn w:val="Ttulo-base"/>
    <w:next w:val="Normal"/>
    <w:qFormat/>
    <w:rsid w:val="000F6A4C"/>
    <w:pPr>
      <w:numPr>
        <w:ilvl w:val="3"/>
        <w:numId w:val="2"/>
      </w:numPr>
      <w:spacing w:after="240"/>
      <w:outlineLvl w:val="3"/>
    </w:pPr>
    <w:rPr>
      <w:i/>
      <w:spacing w:val="5"/>
    </w:rPr>
  </w:style>
  <w:style w:type="paragraph" w:styleId="Heading5">
    <w:name w:val="heading 5"/>
    <w:basedOn w:val="Ttulo-base"/>
    <w:next w:val="Normal"/>
    <w:qFormat/>
    <w:rsid w:val="000F6A4C"/>
    <w:pPr>
      <w:numPr>
        <w:ilvl w:val="4"/>
        <w:numId w:val="2"/>
      </w:numPr>
      <w:spacing w:after="240"/>
      <w:outlineLvl w:val="4"/>
    </w:pPr>
    <w:rPr>
      <w:b/>
    </w:rPr>
  </w:style>
  <w:style w:type="paragraph" w:styleId="Heading6">
    <w:name w:val="heading 6"/>
    <w:basedOn w:val="Ttulo-base"/>
    <w:next w:val="BodyText"/>
    <w:qFormat/>
    <w:rsid w:val="000F6A4C"/>
    <w:pPr>
      <w:numPr>
        <w:ilvl w:val="5"/>
        <w:numId w:val="2"/>
      </w:numPr>
      <w:outlineLvl w:val="5"/>
    </w:pPr>
    <w:rPr>
      <w:i/>
      <w:spacing w:val="5"/>
    </w:rPr>
  </w:style>
  <w:style w:type="paragraph" w:styleId="Heading7">
    <w:name w:val="heading 7"/>
    <w:basedOn w:val="Ttulo-base"/>
    <w:next w:val="BodyText"/>
    <w:qFormat/>
    <w:rsid w:val="000F6A4C"/>
    <w:pPr>
      <w:numPr>
        <w:ilvl w:val="6"/>
        <w:numId w:val="2"/>
      </w:numPr>
      <w:outlineLvl w:val="6"/>
    </w:pPr>
    <w:rPr>
      <w:smallCaps/>
    </w:rPr>
  </w:style>
  <w:style w:type="paragraph" w:styleId="Heading8">
    <w:name w:val="heading 8"/>
    <w:basedOn w:val="Ttulo-base"/>
    <w:next w:val="BodyText"/>
    <w:qFormat/>
    <w:rsid w:val="000F6A4C"/>
    <w:pPr>
      <w:numPr>
        <w:ilvl w:val="7"/>
        <w:numId w:val="2"/>
      </w:numPr>
      <w:outlineLvl w:val="7"/>
    </w:pPr>
    <w:rPr>
      <w:i/>
      <w:spacing w:val="5"/>
    </w:rPr>
  </w:style>
  <w:style w:type="paragraph" w:styleId="Heading9">
    <w:name w:val="heading 9"/>
    <w:basedOn w:val="Ttulo-base"/>
    <w:next w:val="BodyText"/>
    <w:qFormat/>
    <w:rsid w:val="000F6A4C"/>
    <w:pPr>
      <w:numPr>
        <w:ilvl w:val="8"/>
        <w:numId w:val="2"/>
      </w:numPr>
      <w:outlineLvl w:val="8"/>
    </w:pPr>
    <w:rPr>
      <w:spacing w:val="-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tulo-base">
    <w:name w:val="Título - base"/>
    <w:basedOn w:val="BodyText"/>
    <w:next w:val="BodyText"/>
    <w:pPr>
      <w:keepNext/>
      <w:keepLines/>
      <w:spacing w:after="0"/>
      <w:ind w:firstLine="0"/>
      <w:jc w:val="left"/>
    </w:pPr>
    <w:rPr>
      <w:kern w:val="20"/>
    </w:rPr>
  </w:style>
  <w:style w:type="paragraph" w:styleId="BodyText">
    <w:name w:val="Body Text"/>
    <w:basedOn w:val="Normal"/>
    <w:pPr>
      <w:spacing w:after="240" w:line="240" w:lineRule="atLeast"/>
      <w:ind w:firstLine="360"/>
    </w:pPr>
  </w:style>
  <w:style w:type="paragraph" w:styleId="Caption">
    <w:name w:val="caption"/>
    <w:basedOn w:val="Imagen"/>
    <w:next w:val="Normal"/>
    <w:qFormat/>
    <w:rsid w:val="001843CC"/>
    <w:pPr>
      <w:keepNext w:val="0"/>
      <w:spacing w:before="60" w:after="240"/>
      <w:ind w:left="1418" w:right="1418"/>
      <w:jc w:val="both"/>
    </w:pPr>
    <w:rPr>
      <w:spacing w:val="5"/>
      <w:sz w:val="22"/>
      <w:szCs w:val="22"/>
    </w:rPr>
  </w:style>
  <w:style w:type="paragraph" w:customStyle="1" w:styleId="Imagen">
    <w:name w:val="Imagen"/>
    <w:basedOn w:val="Normal"/>
    <w:next w:val="Caption"/>
    <w:rsid w:val="003942FA"/>
    <w:pPr>
      <w:keepNext/>
      <w:spacing w:before="240"/>
      <w:ind w:firstLine="0"/>
      <w:jc w:val="center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taalpie-base"/>
    <w:semiHidden/>
  </w:style>
  <w:style w:type="paragraph" w:customStyle="1" w:styleId="Notaalpie-base">
    <w:name w:val="Nota al pie - base"/>
    <w:basedOn w:val="BodyText"/>
    <w:pPr>
      <w:keepLines/>
      <w:spacing w:after="120" w:line="200" w:lineRule="atLeast"/>
      <w:ind w:firstLine="0"/>
    </w:pPr>
    <w:rPr>
      <w:sz w:val="22"/>
    </w:rPr>
  </w:style>
  <w:style w:type="paragraph" w:styleId="Footer">
    <w:name w:val="footer"/>
    <w:basedOn w:val="Encabezado-base"/>
    <w:rsid w:val="002030EA"/>
    <w:pPr>
      <w:tabs>
        <w:tab w:val="clear" w:pos="4320"/>
        <w:tab w:val="clear" w:pos="8640"/>
        <w:tab w:val="center" w:pos="4536"/>
        <w:tab w:val="right" w:pos="9072"/>
      </w:tabs>
    </w:pPr>
  </w:style>
  <w:style w:type="paragraph" w:customStyle="1" w:styleId="Encabezado-base">
    <w:name w:val="Encabezado - base"/>
    <w:basedOn w:val="BodyText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smallCaps/>
      <w:spacing w:val="15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taalpie-base"/>
    <w:semiHidden/>
  </w:style>
  <w:style w:type="paragraph" w:styleId="Header">
    <w:name w:val="header"/>
    <w:basedOn w:val="Encabezado-base"/>
    <w:rsid w:val="0013690F"/>
    <w:pPr>
      <w:tabs>
        <w:tab w:val="clear" w:pos="4320"/>
        <w:tab w:val="clear" w:pos="8640"/>
        <w:tab w:val="center" w:pos="4536"/>
        <w:tab w:val="right" w:pos="9072"/>
      </w:tabs>
      <w:spacing w:after="480"/>
    </w:pPr>
    <w:rPr>
      <w:lang w:val="es-ES_tradnl"/>
    </w:rPr>
  </w:style>
  <w:style w:type="paragraph" w:styleId="Index1">
    <w:name w:val="index 1"/>
    <w:basedOn w:val="ndice-base"/>
    <w:semiHidden/>
    <w:rPr>
      <w:sz w:val="21"/>
    </w:rPr>
  </w:style>
  <w:style w:type="paragraph" w:customStyle="1" w:styleId="ndice-base">
    <w:name w:val="Índice - base"/>
    <w:basedOn w:val="Normal"/>
    <w:pPr>
      <w:spacing w:line="240" w:lineRule="atLeast"/>
      <w:ind w:left="360" w:hanging="360"/>
    </w:pPr>
  </w:style>
  <w:style w:type="paragraph" w:styleId="Index2">
    <w:name w:val="index 2"/>
    <w:basedOn w:val="ndice-base"/>
    <w:semiHidden/>
    <w:pPr>
      <w:spacing w:line="240" w:lineRule="auto"/>
      <w:ind w:hanging="240"/>
    </w:pPr>
    <w:rPr>
      <w:sz w:val="21"/>
    </w:rPr>
  </w:style>
  <w:style w:type="paragraph" w:styleId="Index3">
    <w:name w:val="index 3"/>
    <w:basedOn w:val="ndice-base"/>
    <w:semiHidden/>
    <w:pPr>
      <w:spacing w:line="240" w:lineRule="auto"/>
      <w:ind w:left="480" w:hanging="240"/>
    </w:pPr>
    <w:rPr>
      <w:sz w:val="21"/>
    </w:rPr>
  </w:style>
  <w:style w:type="paragraph" w:styleId="Index4">
    <w:name w:val="index 4"/>
    <w:basedOn w:val="ndice-base"/>
    <w:semiHidden/>
    <w:pPr>
      <w:spacing w:line="240" w:lineRule="auto"/>
      <w:ind w:left="600" w:hanging="240"/>
    </w:pPr>
    <w:rPr>
      <w:sz w:val="21"/>
    </w:rPr>
  </w:style>
  <w:style w:type="paragraph" w:styleId="Index5">
    <w:name w:val="index 5"/>
    <w:basedOn w:val="ndice-base"/>
    <w:semiHidden/>
    <w:pPr>
      <w:spacing w:line="240" w:lineRule="auto"/>
      <w:ind w:left="840"/>
    </w:pPr>
    <w:rPr>
      <w:sz w:val="21"/>
    </w:rPr>
  </w:style>
  <w:style w:type="paragraph" w:styleId="IndexHeading">
    <w:name w:val="index heading"/>
    <w:basedOn w:val="Ttulo-base"/>
    <w:next w:val="Index1"/>
    <w:semiHidden/>
    <w:pPr>
      <w:keepLines w:val="0"/>
      <w:spacing w:line="480" w:lineRule="atLeast"/>
    </w:pPr>
    <w:rPr>
      <w:spacing w:val="-5"/>
      <w:kern w:val="0"/>
      <w:sz w:val="28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rsid w:val="001843CC"/>
    <w:pPr>
      <w:spacing w:line="360" w:lineRule="auto"/>
      <w:ind w:left="567" w:hanging="567"/>
    </w:pPr>
  </w:style>
  <w:style w:type="paragraph" w:styleId="ListBullet">
    <w:name w:val="List Bullet"/>
    <w:basedOn w:val="List"/>
    <w:pPr>
      <w:numPr>
        <w:numId w:val="7"/>
      </w:numPr>
      <w:ind w:right="567"/>
    </w:pPr>
  </w:style>
  <w:style w:type="paragraph" w:styleId="ListNumber">
    <w:name w:val="List Number"/>
    <w:basedOn w:val="List"/>
    <w:rsid w:val="001843CC"/>
    <w:pPr>
      <w:numPr>
        <w:numId w:val="4"/>
      </w:numPr>
      <w:ind w:left="567" w:right="567" w:hanging="567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13690F"/>
  </w:style>
  <w:style w:type="paragraph" w:styleId="TableofFigures">
    <w:name w:val="table of figures"/>
    <w:basedOn w:val="TDC-base"/>
    <w:semiHidden/>
  </w:style>
  <w:style w:type="paragraph" w:customStyle="1" w:styleId="TDC-base">
    <w:name w:val="TDC - base"/>
    <w:basedOn w:val="Normal"/>
    <w:pPr>
      <w:tabs>
        <w:tab w:val="right" w:leader="dot" w:pos="5040"/>
      </w:tabs>
      <w:spacing w:after="240" w:line="240" w:lineRule="atLeast"/>
    </w:pPr>
  </w:style>
  <w:style w:type="paragraph" w:styleId="TOC1">
    <w:name w:val="toc 1"/>
    <w:basedOn w:val="TDC-base"/>
    <w:semiHidden/>
    <w:pPr>
      <w:tabs>
        <w:tab w:val="clear" w:pos="5040"/>
      </w:tabs>
      <w:spacing w:before="120" w:after="0" w:line="360" w:lineRule="auto"/>
    </w:pPr>
    <w:rPr>
      <w:b/>
      <w:i/>
    </w:rPr>
  </w:style>
  <w:style w:type="paragraph" w:styleId="TOC2">
    <w:name w:val="toc 2"/>
    <w:basedOn w:val="TDC-base"/>
    <w:semiHidden/>
    <w:pPr>
      <w:tabs>
        <w:tab w:val="clear" w:pos="5040"/>
      </w:tabs>
      <w:spacing w:before="120" w:after="0" w:line="360" w:lineRule="auto"/>
      <w:ind w:left="240"/>
    </w:pPr>
    <w:rPr>
      <w:b/>
      <w:sz w:val="22"/>
    </w:rPr>
  </w:style>
  <w:style w:type="paragraph" w:styleId="TOC3">
    <w:name w:val="toc 3"/>
    <w:basedOn w:val="TDC-base"/>
    <w:semiHidden/>
    <w:pPr>
      <w:tabs>
        <w:tab w:val="clear" w:pos="5040"/>
      </w:tabs>
      <w:spacing w:after="0" w:line="360" w:lineRule="auto"/>
      <w:ind w:left="480"/>
    </w:pPr>
    <w:rPr>
      <w:sz w:val="20"/>
    </w:rPr>
  </w:style>
  <w:style w:type="paragraph" w:styleId="TOC4">
    <w:name w:val="toc 4"/>
    <w:basedOn w:val="TDC-base"/>
    <w:semiHidden/>
    <w:pPr>
      <w:tabs>
        <w:tab w:val="clear" w:pos="5040"/>
      </w:tabs>
      <w:spacing w:after="0" w:line="360" w:lineRule="auto"/>
      <w:ind w:left="720"/>
    </w:pPr>
    <w:rPr>
      <w:sz w:val="20"/>
    </w:rPr>
  </w:style>
  <w:style w:type="paragraph" w:styleId="TOC5">
    <w:name w:val="toc 5"/>
    <w:basedOn w:val="TDC-base"/>
    <w:semiHidden/>
    <w:pPr>
      <w:tabs>
        <w:tab w:val="clear" w:pos="5040"/>
      </w:tabs>
      <w:spacing w:after="0" w:line="360" w:lineRule="auto"/>
      <w:ind w:left="960"/>
    </w:pPr>
    <w:rPr>
      <w:sz w:val="20"/>
    </w:rPr>
  </w:style>
  <w:style w:type="paragraph" w:customStyle="1" w:styleId="Ttulodeprimeraspginas">
    <w:name w:val="Título de primeras páginas"/>
    <w:basedOn w:val="Normal"/>
    <w:rsid w:val="00902E39"/>
    <w:pPr>
      <w:ind w:firstLine="0"/>
      <w:jc w:val="center"/>
    </w:pPr>
    <w:rPr>
      <w:b/>
      <w:caps/>
    </w:rPr>
  </w:style>
  <w:style w:type="paragraph" w:styleId="Title">
    <w:name w:val="Title"/>
    <w:basedOn w:val="Ttulo-base"/>
    <w:next w:val="Normal"/>
    <w:qFormat/>
    <w:pPr>
      <w:spacing w:before="140" w:line="240" w:lineRule="auto"/>
      <w:jc w:val="center"/>
    </w:pPr>
    <w:rPr>
      <w:caps/>
      <w:spacing w:val="60"/>
      <w:sz w:val="44"/>
    </w:rPr>
  </w:style>
  <w:style w:type="paragraph" w:styleId="BodyTextIndent">
    <w:name w:val="Body Text Indent"/>
    <w:basedOn w:val="BodyText"/>
    <w:pPr>
      <w:ind w:left="360"/>
    </w:pPr>
  </w:style>
  <w:style w:type="paragraph" w:styleId="ListNumber2">
    <w:name w:val="List Number 2"/>
    <w:basedOn w:val="ListNumber"/>
    <w:pPr>
      <w:numPr>
        <w:numId w:val="6"/>
      </w:numPr>
      <w:ind w:right="1134"/>
    </w:pPr>
  </w:style>
  <w:style w:type="paragraph" w:styleId="ListNumber3">
    <w:name w:val="List Number 3"/>
    <w:basedOn w:val="ListNumber"/>
    <w:pPr>
      <w:ind w:left="1440"/>
    </w:pPr>
  </w:style>
  <w:style w:type="paragraph" w:styleId="ListBullet2">
    <w:name w:val="List Bullet 2"/>
    <w:basedOn w:val="ListBullet"/>
    <w:pPr>
      <w:numPr>
        <w:numId w:val="8"/>
      </w:numPr>
      <w:ind w:right="1134"/>
    </w:pPr>
  </w:style>
  <w:style w:type="paragraph" w:styleId="ListNumber4">
    <w:name w:val="List Number 4"/>
    <w:basedOn w:val="ListNumber"/>
    <w:pPr>
      <w:ind w:left="1800"/>
    </w:pPr>
  </w:style>
  <w:style w:type="paragraph" w:styleId="ListBullet3">
    <w:name w:val="List Bullet 3"/>
    <w:basedOn w:val="ListBullet"/>
    <w:pPr>
      <w:ind w:left="1440"/>
    </w:pPr>
  </w:style>
  <w:style w:type="paragraph" w:styleId="ListBullet4">
    <w:name w:val="List Bullet 4"/>
    <w:basedOn w:val="ListBullet"/>
    <w:pPr>
      <w:ind w:left="1800"/>
    </w:pPr>
  </w:style>
  <w:style w:type="paragraph" w:styleId="List5">
    <w:name w:val="List 5"/>
    <w:basedOn w:val="List"/>
    <w:pPr>
      <w:ind w:left="1800"/>
    </w:pPr>
  </w:style>
  <w:style w:type="paragraph" w:styleId="List4">
    <w:name w:val="List 4"/>
    <w:basedOn w:val="List"/>
    <w:pPr>
      <w:ind w:left="1440"/>
    </w:pPr>
  </w:style>
  <w:style w:type="paragraph" w:styleId="List3">
    <w:name w:val="List 3"/>
    <w:basedOn w:val="List"/>
    <w:pPr>
      <w:ind w:left="1701" w:right="1701"/>
    </w:pPr>
  </w:style>
  <w:style w:type="paragraph" w:styleId="List2">
    <w:name w:val="List 2"/>
    <w:basedOn w:val="List"/>
    <w:pPr>
      <w:ind w:left="1134" w:right="1134"/>
    </w:pPr>
  </w:style>
  <w:style w:type="character" w:styleId="Emphasis">
    <w:name w:val="Emphasis"/>
    <w:qFormat/>
    <w:rPr>
      <w:caps/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taalpie-base"/>
    <w:semiHidden/>
  </w:style>
  <w:style w:type="paragraph" w:styleId="ListNumber5">
    <w:name w:val="List Number 5"/>
    <w:basedOn w:val="ListNumber"/>
    <w:pPr>
      <w:ind w:left="2160"/>
    </w:pPr>
  </w:style>
  <w:style w:type="paragraph" w:styleId="ListContinue">
    <w:name w:val="List Continue"/>
    <w:basedOn w:val="List"/>
    <w:pPr>
      <w:ind w:left="720" w:right="720" w:firstLine="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table" w:styleId="TableGrid">
    <w:name w:val="Table Grid"/>
    <w:basedOn w:val="TableNormal"/>
    <w:rsid w:val="00F307F6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styleId="ListBullet5">
    <w:name w:val="List Bullet 5"/>
    <w:basedOn w:val="ListBullet"/>
    <w:pPr>
      <w:ind w:left="2160"/>
    </w:pPr>
  </w:style>
  <w:style w:type="paragraph" w:customStyle="1" w:styleId="Encabezadoimpar">
    <w:name w:val="Encabezado impar"/>
    <w:basedOn w:val="Header"/>
  </w:style>
  <w:style w:type="paragraph" w:customStyle="1" w:styleId="Encabezadopar">
    <w:name w:val="Encabezado par"/>
    <w:basedOn w:val="Header"/>
    <w:rPr>
      <w:i/>
      <w:smallCaps w:val="0"/>
      <w:spacing w:val="10"/>
    </w:rPr>
  </w:style>
  <w:style w:type="paragraph" w:customStyle="1" w:styleId="Encabezadoprimero">
    <w:name w:val="Encabezado primero"/>
    <w:basedOn w:val="Header"/>
  </w:style>
  <w:style w:type="character" w:customStyle="1" w:styleId="Eslogan">
    <w:name w:val="Eslogan"/>
    <w:basedOn w:val="DefaultParagraphFont"/>
    <w:rPr>
      <w:i/>
      <w:spacing w:val="70"/>
    </w:rPr>
  </w:style>
  <w:style w:type="paragraph" w:customStyle="1" w:styleId="Piedepginaimpar">
    <w:name w:val="Pie de página impar"/>
    <w:basedOn w:val="Footer"/>
  </w:style>
  <w:style w:type="paragraph" w:customStyle="1" w:styleId="Piedepginapar">
    <w:name w:val="Pie de página par"/>
    <w:basedOn w:val="Footer"/>
  </w:style>
  <w:style w:type="paragraph" w:customStyle="1" w:styleId="Piedepginaprimera">
    <w:name w:val="Pie de página primera"/>
    <w:basedOn w:val="Footer"/>
  </w:style>
  <w:style w:type="paragraph" w:styleId="EnvelopeReturn">
    <w:name w:val="envelope return"/>
    <w:pPr>
      <w:framePr w:w="8641" w:wrap="notBeside" w:vAnchor="page" w:hAnchor="page" w:x="1730" w:y="14403" w:anchorLock="1"/>
      <w:spacing w:line="240" w:lineRule="atLeast"/>
      <w:ind w:right="-238"/>
      <w:jc w:val="center"/>
    </w:pPr>
    <w:rPr>
      <w:rFonts w:ascii="Garamond" w:hAnsi="Garamond"/>
      <w:caps/>
      <w:spacing w:val="30"/>
      <w:sz w:val="14"/>
      <w:lang w:val="es-ES" w:eastAsia="es-ES"/>
    </w:rPr>
  </w:style>
  <w:style w:type="character" w:customStyle="1" w:styleId="Rtuloconnfasis">
    <w:name w:val="Rótulo con énfasis"/>
    <w:rPr>
      <w:caps/>
      <w:sz w:val="18"/>
    </w:rPr>
  </w:style>
  <w:style w:type="character" w:customStyle="1" w:styleId="Superndice">
    <w:name w:val="Superíndice"/>
    <w:rPr>
      <w:vertAlign w:val="superscript"/>
    </w:rPr>
  </w:style>
  <w:style w:type="paragraph" w:customStyle="1" w:styleId="Ecuacin">
    <w:name w:val="Ecuación"/>
    <w:basedOn w:val="Normal"/>
    <w:rsid w:val="000C3D5C"/>
    <w:pPr>
      <w:tabs>
        <w:tab w:val="center" w:pos="4536"/>
        <w:tab w:val="right" w:pos="9072"/>
      </w:tabs>
      <w:spacing w:after="240"/>
      <w:ind w:firstLine="0"/>
    </w:pPr>
  </w:style>
  <w:style w:type="paragraph" w:customStyle="1" w:styleId="Listaconletras2">
    <w:name w:val="Lista con letras 2"/>
    <w:basedOn w:val="ListNumber2"/>
    <w:pPr>
      <w:numPr>
        <w:numId w:val="5"/>
      </w:numPr>
    </w:pPr>
  </w:style>
  <w:style w:type="paragraph" w:customStyle="1" w:styleId="Listaconnmerosromanos">
    <w:name w:val="Lista con números romanos"/>
    <w:basedOn w:val="ListNumber"/>
    <w:pPr>
      <w:numPr>
        <w:numId w:val="1"/>
      </w:numPr>
      <w:tabs>
        <w:tab w:val="left" w:pos="851"/>
      </w:tabs>
    </w:p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sz w:val="20"/>
    </w:rPr>
  </w:style>
  <w:style w:type="paragraph" w:customStyle="1" w:styleId="Bibliografa">
    <w:name w:val="Bibliografía"/>
    <w:basedOn w:val="Normal"/>
    <w:rsid w:val="005716CC"/>
    <w:pPr>
      <w:numPr>
        <w:numId w:val="9"/>
      </w:numPr>
    </w:pPr>
  </w:style>
  <w:style w:type="paragraph" w:customStyle="1" w:styleId="Normalindentado">
    <w:name w:val="Normal indentado"/>
    <w:basedOn w:val="Normal"/>
    <w:pPr>
      <w:spacing w:line="480" w:lineRule="auto"/>
      <w:ind w:left="567" w:right="567"/>
    </w:pPr>
  </w:style>
  <w:style w:type="paragraph" w:customStyle="1" w:styleId="Listaconletras">
    <w:name w:val="Lista con letras"/>
    <w:basedOn w:val="ListNumber"/>
    <w:rsid w:val="001843CC"/>
    <w:pPr>
      <w:numPr>
        <w:numId w:val="3"/>
      </w:numPr>
    </w:pPr>
  </w:style>
  <w:style w:type="paragraph" w:customStyle="1" w:styleId="Normal-continuacindeprrafo">
    <w:name w:val="Normal - continuación de párrafo"/>
    <w:basedOn w:val="Normal"/>
    <w:rsid w:val="00F14F0C"/>
    <w:pPr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image" Target="media/image4.wmf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8.xml"/><Relationship Id="rId30" Type="http://schemas.openxmlformats.org/officeDocument/2006/relationships/header" Target="header1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Temp\Rar$DIa0.691\Tesis_FIUN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Tesis_FIUNER</Template>
  <TotalTime>3</TotalTime>
  <Pages>19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</vt:lpstr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subject/>
  <dc:creator>DELL</dc:creator>
  <cp:keywords/>
  <dc:description/>
  <cp:lastModifiedBy>DELL</cp:lastModifiedBy>
  <cp:revision>1</cp:revision>
  <cp:lastPrinted>1601-01-01T00:00:00Z</cp:lastPrinted>
  <dcterms:created xsi:type="dcterms:W3CDTF">2017-07-10T18:34:00Z</dcterms:created>
  <dcterms:modified xsi:type="dcterms:W3CDTF">2017-07-10T18:37:00Z</dcterms:modified>
</cp:coreProperties>
</file>